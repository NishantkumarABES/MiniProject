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23" w:type="dxa"/>
        <w:tblLook w:val="04A0" w:firstRow="1" w:lastRow="0" w:firstColumn="1" w:lastColumn="0" w:noHBand="0" w:noVBand="1"/>
      </w:tblPr>
      <w:tblGrid>
        <w:gridCol w:w="918"/>
        <w:gridCol w:w="990"/>
        <w:gridCol w:w="540"/>
        <w:gridCol w:w="2802"/>
        <w:gridCol w:w="3588"/>
        <w:gridCol w:w="990"/>
        <w:gridCol w:w="180"/>
        <w:gridCol w:w="15"/>
      </w:tblGrid>
      <w:tr w:rsidR="004F64EA" w14:paraId="7BADBB8D" w14:textId="77777777" w:rsidTr="00F057A7">
        <w:trPr>
          <w:gridAfter w:val="1"/>
          <w:wAfter w:w="15" w:type="dxa"/>
        </w:trPr>
        <w:tc>
          <w:tcPr>
            <w:tcW w:w="1908" w:type="dxa"/>
            <w:gridSpan w:val="2"/>
            <w:shd w:val="clear" w:color="auto" w:fill="auto"/>
          </w:tcPr>
          <w:p w14:paraId="70C10F40" w14:textId="77777777" w:rsidR="004F64EA" w:rsidRDefault="00095C24" w:rsidP="00B45504">
            <w:pPr>
              <w:pStyle w:val="NoSpacing"/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57728" behindDoc="0" locked="0" layoutInCell="1" allowOverlap="1" wp14:anchorId="4EDF84EA" wp14:editId="6FFAF300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655320" cy="800100"/>
                  <wp:effectExtent l="19050" t="0" r="0" b="0"/>
                  <wp:wrapSquare wrapText="bothSides"/>
                  <wp:docPr id="6" name="Picture 1" descr="ABES_NEW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BES_NEW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00" w:type="dxa"/>
            <w:gridSpan w:val="5"/>
            <w:shd w:val="clear" w:color="auto" w:fill="auto"/>
          </w:tcPr>
          <w:p w14:paraId="39730103" w14:textId="77777777" w:rsidR="004F64EA" w:rsidRPr="006458AF" w:rsidRDefault="004F64EA" w:rsidP="006458AF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6458AF">
              <w:rPr>
                <w:rFonts w:ascii="Arial" w:hAnsi="Arial" w:cs="Arial"/>
                <w:b/>
              </w:rPr>
              <w:t>ABES Engin</w:t>
            </w:r>
            <w:r w:rsidR="00315CAB" w:rsidRPr="006458AF">
              <w:rPr>
                <w:rFonts w:ascii="Arial" w:hAnsi="Arial" w:cs="Arial"/>
                <w:b/>
              </w:rPr>
              <w:t>eering College, Ghaziabad</w:t>
            </w:r>
          </w:p>
          <w:p w14:paraId="0BFAA630" w14:textId="77777777" w:rsidR="007E7EE4" w:rsidRDefault="00AE76B6" w:rsidP="006458AF">
            <w:pPr>
              <w:pStyle w:val="NoSpacing"/>
              <w:jc w:val="center"/>
              <w:rPr>
                <w:b/>
                <w:color w:val="000000"/>
                <w:sz w:val="27"/>
                <w:szCs w:val="27"/>
              </w:rPr>
            </w:pPr>
            <w:r w:rsidRPr="00AE76B6">
              <w:rPr>
                <w:b/>
                <w:color w:val="000000"/>
                <w:sz w:val="27"/>
                <w:szCs w:val="27"/>
              </w:rPr>
              <w:t xml:space="preserve">Department of </w:t>
            </w:r>
            <w:r w:rsidR="007E7EE4">
              <w:rPr>
                <w:b/>
                <w:color w:val="000000"/>
                <w:sz w:val="27"/>
                <w:szCs w:val="27"/>
              </w:rPr>
              <w:t>C</w:t>
            </w:r>
            <w:r w:rsidRPr="00AE76B6">
              <w:rPr>
                <w:b/>
                <w:color w:val="000000"/>
                <w:sz w:val="27"/>
                <w:szCs w:val="27"/>
              </w:rPr>
              <w:t>SE</w:t>
            </w:r>
          </w:p>
          <w:p w14:paraId="29C6279A" w14:textId="621D4F19" w:rsidR="00315CAB" w:rsidRPr="006458AF" w:rsidRDefault="0046360B" w:rsidP="006458AF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TC</w:t>
            </w:r>
            <w:r w:rsidR="007E7EE4">
              <w:rPr>
                <w:rFonts w:ascii="Arial" w:hAnsi="Arial" w:cs="Arial"/>
                <w:b/>
              </w:rPr>
              <w:t xml:space="preserve"> Assessment</w:t>
            </w:r>
            <w:r w:rsidR="004C4310">
              <w:rPr>
                <w:rFonts w:ascii="Arial" w:hAnsi="Arial" w:cs="Arial"/>
                <w:b/>
              </w:rPr>
              <w:t xml:space="preserve"> </w:t>
            </w:r>
            <w:r w:rsidR="007E7EE4">
              <w:rPr>
                <w:rFonts w:ascii="Arial" w:hAnsi="Arial" w:cs="Arial"/>
                <w:b/>
              </w:rPr>
              <w:t xml:space="preserve">Practice </w:t>
            </w:r>
            <w:r w:rsidR="004C4310">
              <w:rPr>
                <w:rFonts w:ascii="Arial" w:hAnsi="Arial" w:cs="Arial"/>
                <w:b/>
              </w:rPr>
              <w:t xml:space="preserve">Test </w:t>
            </w:r>
            <w:r w:rsidR="007E7EE4">
              <w:rPr>
                <w:rFonts w:ascii="Arial" w:hAnsi="Arial" w:cs="Arial"/>
                <w:b/>
              </w:rPr>
              <w:t>--01</w:t>
            </w:r>
          </w:p>
          <w:p w14:paraId="31EA0036" w14:textId="77777777" w:rsidR="00315CAB" w:rsidRPr="006458AF" w:rsidRDefault="00FD6FA8" w:rsidP="006458AF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(ODD Semester, 2021-22</w:t>
            </w:r>
            <w:r w:rsidR="00315CAB" w:rsidRPr="006458AF">
              <w:rPr>
                <w:rFonts w:ascii="Arial" w:hAnsi="Arial" w:cs="Arial"/>
                <w:b/>
              </w:rPr>
              <w:t>)</w:t>
            </w:r>
          </w:p>
          <w:p w14:paraId="7916D31B" w14:textId="77777777" w:rsidR="004F64EA" w:rsidRDefault="004F64EA" w:rsidP="004F64EA">
            <w:pPr>
              <w:pStyle w:val="NoSpacing"/>
            </w:pPr>
          </w:p>
        </w:tc>
      </w:tr>
      <w:tr w:rsidR="004F64EA" w14:paraId="0B3C4B4F" w14:textId="77777777" w:rsidTr="00F057A7">
        <w:trPr>
          <w:gridAfter w:val="1"/>
          <w:wAfter w:w="15" w:type="dxa"/>
        </w:trPr>
        <w:tc>
          <w:tcPr>
            <w:tcW w:w="1908" w:type="dxa"/>
            <w:gridSpan w:val="2"/>
            <w:shd w:val="clear" w:color="auto" w:fill="auto"/>
          </w:tcPr>
          <w:p w14:paraId="5300FD18" w14:textId="77777777" w:rsidR="004F64EA" w:rsidRDefault="00315CAB" w:rsidP="00315CAB">
            <w:pPr>
              <w:pStyle w:val="NoSpacing"/>
              <w:rPr>
                <w:b/>
                <w:sz w:val="16"/>
                <w:szCs w:val="16"/>
              </w:rPr>
            </w:pPr>
            <w:r w:rsidRPr="006458AF">
              <w:rPr>
                <w:b/>
                <w:sz w:val="16"/>
                <w:szCs w:val="16"/>
              </w:rPr>
              <w:t>Estd. 2000</w:t>
            </w:r>
          </w:p>
          <w:p w14:paraId="67FA58B5" w14:textId="77777777" w:rsidR="008B32B6" w:rsidRPr="00BF544C" w:rsidRDefault="008B32B6" w:rsidP="00315CAB">
            <w:pPr>
              <w:pStyle w:val="NoSpacing"/>
            </w:pPr>
          </w:p>
        </w:tc>
        <w:tc>
          <w:tcPr>
            <w:tcW w:w="8100" w:type="dxa"/>
            <w:gridSpan w:val="5"/>
            <w:shd w:val="clear" w:color="auto" w:fill="auto"/>
          </w:tcPr>
          <w:p w14:paraId="0A2A138A" w14:textId="77777777" w:rsidR="004F64EA" w:rsidRDefault="004F64EA" w:rsidP="004F64EA">
            <w:pPr>
              <w:pStyle w:val="NoSpacing"/>
            </w:pPr>
          </w:p>
        </w:tc>
      </w:tr>
      <w:tr w:rsidR="00315CAB" w14:paraId="4663CDF2" w14:textId="77777777" w:rsidTr="00F057A7">
        <w:trPr>
          <w:gridAfter w:val="1"/>
          <w:wAfter w:w="15" w:type="dxa"/>
        </w:trPr>
        <w:tc>
          <w:tcPr>
            <w:tcW w:w="1908" w:type="dxa"/>
            <w:gridSpan w:val="2"/>
            <w:shd w:val="clear" w:color="auto" w:fill="auto"/>
          </w:tcPr>
          <w:p w14:paraId="2321D5B1" w14:textId="77777777" w:rsidR="00315CAB" w:rsidRPr="006458AF" w:rsidRDefault="00315CAB" w:rsidP="00BF544C">
            <w:pPr>
              <w:pStyle w:val="NoSpacing"/>
              <w:rPr>
                <w:rFonts w:ascii="Arial" w:hAnsi="Arial" w:cs="Arial"/>
                <w:b/>
              </w:rPr>
            </w:pPr>
            <w:r w:rsidRPr="006458AF">
              <w:rPr>
                <w:rFonts w:ascii="Arial" w:hAnsi="Arial" w:cs="Arial"/>
                <w:b/>
              </w:rPr>
              <w:t>M</w:t>
            </w:r>
            <w:r w:rsidR="00BF544C">
              <w:rPr>
                <w:rFonts w:ascii="Arial" w:hAnsi="Arial" w:cs="Arial"/>
                <w:b/>
              </w:rPr>
              <w:t xml:space="preserve">ax. </w:t>
            </w:r>
            <w:r w:rsidRPr="006458AF">
              <w:rPr>
                <w:rFonts w:ascii="Arial" w:hAnsi="Arial" w:cs="Arial"/>
                <w:b/>
              </w:rPr>
              <w:t>M</w:t>
            </w:r>
            <w:r w:rsidR="00BF544C">
              <w:rPr>
                <w:rFonts w:ascii="Arial" w:hAnsi="Arial" w:cs="Arial"/>
                <w:b/>
              </w:rPr>
              <w:t xml:space="preserve">arks: </w:t>
            </w:r>
            <w:r w:rsidR="007E7EE4">
              <w:rPr>
                <w:rFonts w:ascii="Arial" w:hAnsi="Arial" w:cs="Arial"/>
              </w:rPr>
              <w:t>5</w:t>
            </w:r>
            <w:r w:rsidRPr="00975853">
              <w:rPr>
                <w:rFonts w:ascii="Arial" w:hAnsi="Arial" w:cs="Arial"/>
              </w:rPr>
              <w:t>0</w:t>
            </w:r>
          </w:p>
        </w:tc>
        <w:tc>
          <w:tcPr>
            <w:tcW w:w="8100" w:type="dxa"/>
            <w:gridSpan w:val="5"/>
            <w:shd w:val="clear" w:color="auto" w:fill="auto"/>
          </w:tcPr>
          <w:p w14:paraId="640F9F6C" w14:textId="77777777" w:rsidR="00315CAB" w:rsidRPr="006458AF" w:rsidRDefault="007E7EE4" w:rsidP="007E7EE4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                                        </w:t>
            </w:r>
            <w:r w:rsidR="00315CAB" w:rsidRPr="006458AF">
              <w:rPr>
                <w:rFonts w:ascii="Arial" w:hAnsi="Arial" w:cs="Arial"/>
                <w:b/>
              </w:rPr>
              <w:t>Time</w:t>
            </w:r>
            <w:r w:rsidR="00BF544C">
              <w:rPr>
                <w:rFonts w:ascii="Arial" w:hAnsi="Arial" w:cs="Arial"/>
                <w:b/>
              </w:rPr>
              <w:t>:</w:t>
            </w:r>
            <w:r>
              <w:rPr>
                <w:rFonts w:ascii="Arial" w:hAnsi="Arial" w:cs="Arial"/>
                <w:b/>
              </w:rPr>
              <w:t xml:space="preserve"> 1 Hour, 20 Min.</w:t>
            </w:r>
          </w:p>
        </w:tc>
      </w:tr>
      <w:tr w:rsidR="00571F08" w:rsidRPr="00B354AD" w14:paraId="17ABE531" w14:textId="77777777" w:rsidTr="00F057A7">
        <w:trPr>
          <w:trHeight w:val="280"/>
        </w:trPr>
        <w:tc>
          <w:tcPr>
            <w:tcW w:w="5250" w:type="dxa"/>
            <w:gridSpan w:val="4"/>
          </w:tcPr>
          <w:p w14:paraId="7DE0A356" w14:textId="77777777" w:rsidR="00571F08" w:rsidRPr="00E744C7" w:rsidRDefault="00194A34" w:rsidP="007E7EE4">
            <w:pPr>
              <w:spacing w:after="0" w:line="240" w:lineRule="auto"/>
              <w:rPr>
                <w:rFonts w:ascii="Arial" w:hAnsi="Arial" w:cs="Arial"/>
              </w:rPr>
            </w:pPr>
            <w:r w:rsidRPr="00BF544C">
              <w:rPr>
                <w:rFonts w:ascii="Arial" w:hAnsi="Arial" w:cs="Arial"/>
                <w:b/>
              </w:rPr>
              <w:t>Programme:</w:t>
            </w:r>
            <w:r w:rsidR="00DD2B49">
              <w:rPr>
                <w:rFonts w:ascii="Arial" w:hAnsi="Arial" w:cs="Arial"/>
                <w:b/>
              </w:rPr>
              <w:t xml:space="preserve"> </w:t>
            </w:r>
            <w:r w:rsidR="00DD2B49" w:rsidRPr="00DD2B49">
              <w:rPr>
                <w:rFonts w:ascii="Arial" w:hAnsi="Arial" w:cs="Arial"/>
              </w:rPr>
              <w:t>B.Tech</w:t>
            </w:r>
            <w:r w:rsidR="007E7EE4">
              <w:rPr>
                <w:rFonts w:ascii="Arial" w:hAnsi="Arial" w:cs="Arial"/>
              </w:rPr>
              <w:t>.</w:t>
            </w:r>
          </w:p>
        </w:tc>
        <w:tc>
          <w:tcPr>
            <w:tcW w:w="4773" w:type="dxa"/>
            <w:gridSpan w:val="4"/>
          </w:tcPr>
          <w:p w14:paraId="2DE7260F" w14:textId="77777777" w:rsidR="00B87C9C" w:rsidRPr="00E744C7" w:rsidRDefault="00DD2B49" w:rsidP="007E7EE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Semester/</w:t>
            </w:r>
            <w:r w:rsidR="00B87C9C" w:rsidRPr="00BF544C">
              <w:rPr>
                <w:rFonts w:ascii="Arial" w:hAnsi="Arial" w:cs="Arial"/>
                <w:b/>
              </w:rPr>
              <w:t>Section: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7E7EE4">
              <w:rPr>
                <w:rFonts w:ascii="Arial" w:hAnsi="Arial" w:cs="Arial"/>
              </w:rPr>
              <w:t xml:space="preserve">III </w:t>
            </w:r>
            <w:r w:rsidR="00AE76B6">
              <w:rPr>
                <w:rFonts w:ascii="Arial" w:hAnsi="Arial" w:cs="Arial"/>
              </w:rPr>
              <w:t>A</w:t>
            </w:r>
            <w:r w:rsidR="007E7EE4">
              <w:rPr>
                <w:rFonts w:ascii="Arial" w:hAnsi="Arial" w:cs="Arial"/>
              </w:rPr>
              <w:t>, B, C</w:t>
            </w:r>
          </w:p>
        </w:tc>
      </w:tr>
      <w:tr w:rsidR="00194A34" w:rsidRPr="00B354AD" w14:paraId="18781B23" w14:textId="77777777" w:rsidTr="00F057A7">
        <w:trPr>
          <w:trHeight w:val="561"/>
        </w:trPr>
        <w:tc>
          <w:tcPr>
            <w:tcW w:w="5250" w:type="dxa"/>
            <w:gridSpan w:val="4"/>
          </w:tcPr>
          <w:p w14:paraId="3884572D" w14:textId="580F3F80" w:rsidR="00BF544C" w:rsidRDefault="002061CA" w:rsidP="00BF544C">
            <w:pPr>
              <w:spacing w:after="0" w:line="240" w:lineRule="auto"/>
              <w:rPr>
                <w:rFonts w:ascii="Arial" w:hAnsi="Arial" w:cs="Arial"/>
              </w:rPr>
            </w:pPr>
            <w:r w:rsidRPr="00BF544C">
              <w:rPr>
                <w:rFonts w:ascii="Arial" w:hAnsi="Arial" w:cs="Arial"/>
                <w:b/>
              </w:rPr>
              <w:t>Course</w:t>
            </w:r>
            <w:r w:rsidR="00DD2B49">
              <w:rPr>
                <w:rFonts w:ascii="Arial" w:hAnsi="Arial" w:cs="Arial"/>
                <w:b/>
              </w:rPr>
              <w:t xml:space="preserve"> </w:t>
            </w:r>
            <w:r w:rsidR="00194A34" w:rsidRPr="00BF544C">
              <w:rPr>
                <w:rFonts w:ascii="Arial" w:hAnsi="Arial" w:cs="Arial"/>
                <w:b/>
              </w:rPr>
              <w:t>Code</w:t>
            </w:r>
            <w:r w:rsidR="00194A34" w:rsidRPr="00E744C7">
              <w:rPr>
                <w:rFonts w:ascii="Arial" w:hAnsi="Arial" w:cs="Arial"/>
              </w:rPr>
              <w:t>:</w:t>
            </w:r>
            <w:r w:rsidR="00DD2B49">
              <w:t xml:space="preserve"> </w:t>
            </w:r>
            <w:r w:rsidR="007E7EE4">
              <w:rPr>
                <w:rFonts w:ascii="Arial" w:hAnsi="Arial" w:cs="Arial"/>
              </w:rPr>
              <w:t>K</w:t>
            </w:r>
            <w:r w:rsidR="0046360B">
              <w:rPr>
                <w:rFonts w:ascii="Arial" w:hAnsi="Arial" w:cs="Arial"/>
              </w:rPr>
              <w:t>AS</w:t>
            </w:r>
            <w:r w:rsidR="007E7EE4">
              <w:rPr>
                <w:rFonts w:ascii="Arial" w:hAnsi="Arial" w:cs="Arial"/>
              </w:rPr>
              <w:t>-</w:t>
            </w:r>
            <w:r w:rsidR="00DD2B49" w:rsidRPr="00DD2B49">
              <w:rPr>
                <w:rFonts w:ascii="Arial" w:hAnsi="Arial" w:cs="Arial"/>
              </w:rPr>
              <w:t>30</w:t>
            </w:r>
            <w:r w:rsidR="0046360B">
              <w:rPr>
                <w:rFonts w:ascii="Arial" w:hAnsi="Arial" w:cs="Arial"/>
              </w:rPr>
              <w:t>1</w:t>
            </w:r>
          </w:p>
          <w:p w14:paraId="48113309" w14:textId="7A753631" w:rsidR="00194A34" w:rsidRPr="00BF544C" w:rsidRDefault="00BF544C" w:rsidP="007E7EE4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BF544C">
              <w:rPr>
                <w:rFonts w:ascii="Arial" w:hAnsi="Arial" w:cs="Arial"/>
                <w:b/>
              </w:rPr>
              <w:t>Date of Exam:</w:t>
            </w:r>
            <w:r w:rsidR="00AE76B6">
              <w:rPr>
                <w:rFonts w:ascii="Arial" w:hAnsi="Arial" w:cs="Arial"/>
                <w:b/>
              </w:rPr>
              <w:t xml:space="preserve"> </w:t>
            </w:r>
            <w:r w:rsidR="007E7EE4" w:rsidRPr="007E7EE4">
              <w:rPr>
                <w:rFonts w:ascii="Arial" w:hAnsi="Arial" w:cs="Arial"/>
              </w:rPr>
              <w:t>0</w:t>
            </w:r>
            <w:r w:rsidR="0046360B">
              <w:rPr>
                <w:rFonts w:ascii="Arial" w:hAnsi="Arial" w:cs="Arial"/>
              </w:rPr>
              <w:t>5</w:t>
            </w:r>
            <w:r w:rsidR="007E7EE4">
              <w:rPr>
                <w:rFonts w:ascii="Arial" w:hAnsi="Arial" w:cs="Arial"/>
              </w:rPr>
              <w:t xml:space="preserve"> Feb. 2022</w:t>
            </w:r>
          </w:p>
        </w:tc>
        <w:tc>
          <w:tcPr>
            <w:tcW w:w="4773" w:type="dxa"/>
            <w:gridSpan w:val="4"/>
          </w:tcPr>
          <w:p w14:paraId="56DFCA5E" w14:textId="13B0C779" w:rsidR="00194A34" w:rsidRPr="00DD2B49" w:rsidRDefault="00BF544C" w:rsidP="00A404C4">
            <w:pPr>
              <w:spacing w:after="0" w:line="240" w:lineRule="auto"/>
              <w:rPr>
                <w:rFonts w:ascii="Arial" w:hAnsi="Arial" w:cs="Arial"/>
              </w:rPr>
            </w:pPr>
            <w:r w:rsidRPr="00BF544C">
              <w:rPr>
                <w:rFonts w:ascii="Arial" w:hAnsi="Arial" w:cs="Arial"/>
                <w:b/>
              </w:rPr>
              <w:t>Course Title</w:t>
            </w:r>
            <w:r w:rsidRPr="00DD2B49">
              <w:rPr>
                <w:rFonts w:ascii="Arial" w:hAnsi="Arial" w:cs="Arial"/>
              </w:rPr>
              <w:t>:</w:t>
            </w:r>
            <w:r w:rsidR="00DD2B49" w:rsidRPr="00DD2B49">
              <w:rPr>
                <w:rFonts w:ascii="Arial" w:hAnsi="Arial" w:cs="Arial"/>
              </w:rPr>
              <w:t xml:space="preserve"> </w:t>
            </w:r>
            <w:r w:rsidR="0046360B">
              <w:rPr>
                <w:rFonts w:ascii="Arial" w:hAnsi="Arial" w:cs="Arial"/>
              </w:rPr>
              <w:t>Technical Communication</w:t>
            </w:r>
          </w:p>
          <w:p w14:paraId="626359C7" w14:textId="77777777" w:rsidR="007E7EE4" w:rsidRPr="00BF544C" w:rsidRDefault="007E7EE4" w:rsidP="007E7EE4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  <w:tr w:rsidR="00735648" w:rsidRPr="00F36638" w14:paraId="2F02AA04" w14:textId="77777777" w:rsidTr="008D7AD1">
        <w:trPr>
          <w:gridAfter w:val="2"/>
          <w:wAfter w:w="195" w:type="dxa"/>
          <w:trHeight w:val="368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5BA26" w14:textId="77777777" w:rsidR="00A730CD" w:rsidRPr="00F36638" w:rsidRDefault="00F057A7" w:rsidP="00725CB7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6638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="00725CB7" w:rsidRPr="00F36638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="00A730CD" w:rsidRPr="00F36638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312A2" w14:textId="77777777" w:rsidR="00A730CD" w:rsidRPr="00F36638" w:rsidRDefault="00A730CD" w:rsidP="0088691A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6638">
              <w:rPr>
                <w:rFonts w:ascii="Arial" w:hAnsi="Arial" w:cs="Arial"/>
                <w:b/>
                <w:sz w:val="20"/>
                <w:szCs w:val="20"/>
              </w:rPr>
              <w:t>K</w:t>
            </w:r>
            <w:r w:rsidR="0088691A" w:rsidRPr="00F36638">
              <w:rPr>
                <w:rFonts w:ascii="Arial" w:hAnsi="Arial" w:cs="Arial"/>
                <w:b/>
                <w:sz w:val="20"/>
                <w:szCs w:val="20"/>
              </w:rPr>
              <w:t>L</w:t>
            </w:r>
            <w:r w:rsidRPr="00F36638">
              <w:rPr>
                <w:rFonts w:ascii="Arial" w:hAnsi="Arial" w:cs="Arial"/>
                <w:b/>
                <w:sz w:val="20"/>
                <w:szCs w:val="20"/>
              </w:rPr>
              <w:t>, C</w:t>
            </w:r>
            <w:r w:rsidR="0088691A" w:rsidRPr="00F36638">
              <w:rPr>
                <w:rFonts w:ascii="Arial" w:hAnsi="Arial" w:cs="Arial"/>
                <w:b/>
                <w:sz w:val="20"/>
                <w:szCs w:val="20"/>
              </w:rPr>
              <w:t>O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E87A1" w14:textId="77777777" w:rsidR="00A730CD" w:rsidRPr="00F36638" w:rsidRDefault="00A730CD" w:rsidP="00A73EF7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6638">
              <w:rPr>
                <w:rFonts w:ascii="Arial" w:hAnsi="Arial" w:cs="Arial"/>
                <w:b/>
                <w:sz w:val="20"/>
                <w:szCs w:val="20"/>
              </w:rPr>
              <w:t>Question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5D67F" w14:textId="77777777" w:rsidR="00A730CD" w:rsidRPr="00F36638" w:rsidRDefault="00A730CD" w:rsidP="00B354AD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6638">
              <w:rPr>
                <w:rFonts w:ascii="Arial" w:hAnsi="Arial" w:cs="Arial"/>
                <w:b/>
                <w:sz w:val="20"/>
                <w:szCs w:val="20"/>
              </w:rPr>
              <w:t>Marks</w:t>
            </w:r>
          </w:p>
        </w:tc>
      </w:tr>
      <w:tr w:rsidR="00AE6F33" w:rsidRPr="00F36638" w14:paraId="25612784" w14:textId="77777777" w:rsidTr="008D7AD1">
        <w:trPr>
          <w:gridAfter w:val="2"/>
          <w:wAfter w:w="195" w:type="dxa"/>
          <w:trHeight w:val="440"/>
        </w:trPr>
        <w:tc>
          <w:tcPr>
            <w:tcW w:w="9828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413A2A" w14:textId="77777777" w:rsidR="00AE6F33" w:rsidRPr="00F36638" w:rsidRDefault="00F057A7" w:rsidP="00A73EF7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b/>
                <w:sz w:val="20"/>
                <w:szCs w:val="20"/>
              </w:rPr>
              <w:t>SECTION A</w:t>
            </w:r>
          </w:p>
        </w:tc>
      </w:tr>
      <w:tr w:rsidR="00825BDE" w:rsidRPr="00F36638" w14:paraId="74473B3E" w14:textId="77777777" w:rsidTr="008D7AD1">
        <w:trPr>
          <w:gridAfter w:val="2"/>
          <w:wAfter w:w="195" w:type="dxa"/>
          <w:trHeight w:val="440"/>
        </w:trPr>
        <w:tc>
          <w:tcPr>
            <w:tcW w:w="9828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5A6A8" w14:textId="77777777" w:rsidR="00825BDE" w:rsidRPr="00F36638" w:rsidRDefault="00F057A7" w:rsidP="007E7EE4">
            <w:pPr>
              <w:tabs>
                <w:tab w:val="left" w:pos="6810"/>
              </w:tabs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36638">
              <w:rPr>
                <w:rFonts w:ascii="Arial" w:hAnsi="Arial" w:cs="Arial"/>
                <w:b/>
                <w:sz w:val="20"/>
                <w:szCs w:val="20"/>
              </w:rPr>
              <w:t xml:space="preserve">1. </w:t>
            </w:r>
            <w:r w:rsidR="00825BDE" w:rsidRPr="00F36638">
              <w:rPr>
                <w:rFonts w:ascii="Arial" w:hAnsi="Arial" w:cs="Arial"/>
                <w:sz w:val="20"/>
                <w:szCs w:val="20"/>
              </w:rPr>
              <w:t>Attempt</w:t>
            </w:r>
            <w:r w:rsidR="00825BDE" w:rsidRPr="00F36638">
              <w:rPr>
                <w:rFonts w:ascii="Arial" w:hAnsi="Arial" w:cs="Arial"/>
                <w:b/>
                <w:sz w:val="20"/>
                <w:szCs w:val="20"/>
              </w:rPr>
              <w:t xml:space="preserve"> ALL </w:t>
            </w:r>
            <w:r w:rsidR="007E7EE4" w:rsidRPr="00F36638">
              <w:rPr>
                <w:rFonts w:ascii="Arial" w:hAnsi="Arial" w:cs="Arial"/>
                <w:b/>
                <w:sz w:val="20"/>
                <w:szCs w:val="20"/>
              </w:rPr>
              <w:t xml:space="preserve">5 </w:t>
            </w:r>
            <w:r w:rsidRPr="00F36638">
              <w:rPr>
                <w:rFonts w:ascii="Arial" w:hAnsi="Arial" w:cs="Arial"/>
                <w:sz w:val="20"/>
                <w:szCs w:val="20"/>
              </w:rPr>
              <w:t>P</w:t>
            </w:r>
            <w:r w:rsidR="00825BDE" w:rsidRPr="00F36638">
              <w:rPr>
                <w:rFonts w:ascii="Arial" w:hAnsi="Arial" w:cs="Arial"/>
                <w:sz w:val="20"/>
                <w:szCs w:val="20"/>
              </w:rPr>
              <w:t>arts</w:t>
            </w:r>
            <w:r w:rsidRPr="00F36638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                                            </w:t>
            </w:r>
            <w:r w:rsidR="007E7EE4" w:rsidRPr="00F36638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(2x5</w:t>
            </w:r>
            <w:r w:rsidRPr="00F36638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</w:tr>
      <w:tr w:rsidR="00735648" w:rsidRPr="00F36638" w14:paraId="69F45357" w14:textId="77777777" w:rsidTr="00A0155E">
        <w:trPr>
          <w:gridAfter w:val="2"/>
          <w:wAfter w:w="195" w:type="dxa"/>
          <w:trHeight w:val="395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8ACE9" w14:textId="77777777" w:rsidR="00FA7DA8" w:rsidRPr="00F36638" w:rsidRDefault="00FA7DA8" w:rsidP="00931F25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 xml:space="preserve"> a)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E5C5C" w14:textId="77777777" w:rsidR="00A730CD" w:rsidRPr="00F36638" w:rsidRDefault="00DD2B49" w:rsidP="00931F25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K2, CO1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9F6AF" w14:textId="5F2FBCDA" w:rsidR="00EB43C3" w:rsidRPr="00F36638" w:rsidRDefault="0046360B" w:rsidP="00C43D7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What are</w:t>
            </w:r>
            <w:r w:rsidR="00347BF2" w:rsidRPr="00F36638">
              <w:rPr>
                <w:rFonts w:ascii="Arial" w:hAnsi="Arial" w:cs="Arial"/>
                <w:sz w:val="20"/>
                <w:szCs w:val="20"/>
              </w:rPr>
              <w:t xml:space="preserve"> the different</w:t>
            </w:r>
            <w:r w:rsidRPr="00F36638">
              <w:rPr>
                <w:rFonts w:ascii="Arial" w:hAnsi="Arial" w:cs="Arial"/>
                <w:sz w:val="20"/>
                <w:szCs w:val="20"/>
              </w:rPr>
              <w:t xml:space="preserve"> levels of Communication? Describe them.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9796E" w14:textId="77777777" w:rsidR="00D571C7" w:rsidRPr="00F36638" w:rsidRDefault="00725CB7" w:rsidP="00931F25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46360B" w:rsidRPr="00F36638" w14:paraId="7D538C32" w14:textId="77777777" w:rsidTr="00A0155E">
        <w:trPr>
          <w:gridAfter w:val="2"/>
          <w:wAfter w:w="195" w:type="dxa"/>
          <w:trHeight w:val="53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E1D66" w14:textId="77777777" w:rsidR="0046360B" w:rsidRPr="00F36638" w:rsidRDefault="0046360B" w:rsidP="0046360B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AC85E" w14:textId="77777777" w:rsidR="0046360B" w:rsidRPr="00F36638" w:rsidRDefault="0046360B" w:rsidP="0046360B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K2, CO1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590B7" w14:textId="5C97A4C9" w:rsidR="0046360B" w:rsidRPr="00F36638" w:rsidRDefault="0046360B" w:rsidP="0046360B">
            <w:pPr>
              <w:tabs>
                <w:tab w:val="left" w:pos="270"/>
              </w:tabs>
              <w:suppressAutoHyphens/>
              <w:spacing w:after="0" w:line="240" w:lineRule="auto"/>
              <w:jc w:val="both"/>
              <w:rPr>
                <w:rFonts w:ascii="Arial" w:hAnsi="Arial" w:cs="Arial"/>
                <w:caps/>
                <w:color w:val="000000" w:themeColor="text1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What are the various purposes of Communication? Give detail.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DC320" w14:textId="77777777" w:rsidR="0046360B" w:rsidRPr="00F36638" w:rsidRDefault="0046360B" w:rsidP="0046360B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46360B" w:rsidRPr="00F36638" w14:paraId="66D27586" w14:textId="77777777" w:rsidTr="00A0155E">
        <w:trPr>
          <w:gridAfter w:val="2"/>
          <w:wAfter w:w="195" w:type="dxa"/>
          <w:trHeight w:val="53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657BF" w14:textId="77777777" w:rsidR="0046360B" w:rsidRPr="00F36638" w:rsidRDefault="0046360B" w:rsidP="0046360B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0FE5A" w14:textId="77777777" w:rsidR="0046360B" w:rsidRPr="00F36638" w:rsidRDefault="0046360B" w:rsidP="0046360B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K2, CO1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A6C81" w14:textId="0238D8FB" w:rsidR="0046360B" w:rsidRPr="00F36638" w:rsidRDefault="00347BF2" w:rsidP="0046360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Differentiate Technical writing and General writing.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17856" w14:textId="77777777" w:rsidR="0046360B" w:rsidRPr="00F36638" w:rsidRDefault="0046360B" w:rsidP="0046360B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46360B" w:rsidRPr="00F36638" w14:paraId="22CD4FF0" w14:textId="77777777" w:rsidTr="00A0155E">
        <w:trPr>
          <w:gridAfter w:val="2"/>
          <w:wAfter w:w="195" w:type="dxa"/>
          <w:trHeight w:val="53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3804E" w14:textId="77777777" w:rsidR="0046360B" w:rsidRPr="00F36638" w:rsidRDefault="0046360B" w:rsidP="0046360B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DF605" w14:textId="77777777" w:rsidR="0046360B" w:rsidRPr="00F36638" w:rsidRDefault="0046360B" w:rsidP="0046360B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K2, CO1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3F4CF" w14:textId="4C48E551" w:rsidR="0046360B" w:rsidRPr="00F36638" w:rsidRDefault="00347BF2" w:rsidP="0046360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Draw a diagram of the process of communication and describe its elements.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37E9F" w14:textId="77777777" w:rsidR="0046360B" w:rsidRPr="00F36638" w:rsidRDefault="0046360B" w:rsidP="0046360B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46360B" w:rsidRPr="00F36638" w14:paraId="04FCAB1D" w14:textId="77777777" w:rsidTr="00A0155E">
        <w:trPr>
          <w:gridAfter w:val="2"/>
          <w:wAfter w:w="195" w:type="dxa"/>
          <w:trHeight w:val="53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06A2D" w14:textId="77777777" w:rsidR="0046360B" w:rsidRPr="00F36638" w:rsidRDefault="0046360B" w:rsidP="0046360B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61ED6" w14:textId="77777777" w:rsidR="0046360B" w:rsidRPr="00F36638" w:rsidRDefault="0046360B" w:rsidP="0046360B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K2, CO1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9AD17" w14:textId="3D149A55" w:rsidR="0046360B" w:rsidRPr="00F36638" w:rsidRDefault="00AF6019" w:rsidP="0046360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What is the role of Emphasis in paragraph writing? Describe its devices.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231C9" w14:textId="77777777" w:rsidR="0046360B" w:rsidRPr="00F36638" w:rsidRDefault="0046360B" w:rsidP="0046360B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46360B" w:rsidRPr="00F36638" w14:paraId="0151A7A5" w14:textId="77777777" w:rsidTr="008D7AD1">
        <w:trPr>
          <w:gridAfter w:val="2"/>
          <w:wAfter w:w="195" w:type="dxa"/>
          <w:trHeight w:val="350"/>
        </w:trPr>
        <w:tc>
          <w:tcPr>
            <w:tcW w:w="9828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3D28C3" w14:textId="77777777" w:rsidR="0046360B" w:rsidRPr="00F36638" w:rsidRDefault="0046360B" w:rsidP="0046360B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6638">
              <w:rPr>
                <w:rFonts w:ascii="Arial" w:hAnsi="Arial" w:cs="Arial"/>
                <w:b/>
                <w:sz w:val="20"/>
                <w:szCs w:val="20"/>
              </w:rPr>
              <w:t>SECTION B</w:t>
            </w:r>
          </w:p>
        </w:tc>
      </w:tr>
      <w:tr w:rsidR="0046360B" w:rsidRPr="00F36638" w14:paraId="71810493" w14:textId="77777777" w:rsidTr="008D7AD1">
        <w:trPr>
          <w:gridAfter w:val="2"/>
          <w:wAfter w:w="195" w:type="dxa"/>
          <w:trHeight w:val="350"/>
        </w:trPr>
        <w:tc>
          <w:tcPr>
            <w:tcW w:w="9828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92083" w14:textId="77777777" w:rsidR="0046360B" w:rsidRPr="00F36638" w:rsidRDefault="0046360B" w:rsidP="0046360B">
            <w:pPr>
              <w:tabs>
                <w:tab w:val="left" w:pos="6810"/>
              </w:tabs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36638">
              <w:rPr>
                <w:rFonts w:ascii="Arial" w:hAnsi="Arial" w:cs="Arial"/>
                <w:b/>
                <w:sz w:val="20"/>
                <w:szCs w:val="20"/>
              </w:rPr>
              <w:t xml:space="preserve">2. </w:t>
            </w:r>
            <w:r w:rsidRPr="00F36638">
              <w:rPr>
                <w:rFonts w:ascii="Arial" w:hAnsi="Arial" w:cs="Arial"/>
                <w:sz w:val="20"/>
                <w:szCs w:val="20"/>
              </w:rPr>
              <w:t xml:space="preserve">Attempt </w:t>
            </w:r>
            <w:r w:rsidRPr="00F36638">
              <w:rPr>
                <w:rFonts w:ascii="Arial" w:hAnsi="Arial" w:cs="Arial"/>
                <w:b/>
                <w:sz w:val="20"/>
                <w:szCs w:val="20"/>
              </w:rPr>
              <w:t xml:space="preserve">all Four </w:t>
            </w:r>
            <w:r w:rsidRPr="00F36638">
              <w:rPr>
                <w:rFonts w:ascii="Arial" w:hAnsi="Arial" w:cs="Arial"/>
                <w:sz w:val="20"/>
                <w:szCs w:val="20"/>
              </w:rPr>
              <w:t>Parts</w:t>
            </w:r>
            <w:r w:rsidRPr="00F36638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                                                                    (4x5)</w:t>
            </w:r>
          </w:p>
        </w:tc>
      </w:tr>
      <w:tr w:rsidR="0046360B" w:rsidRPr="00F36638" w14:paraId="3F9F87B7" w14:textId="77777777" w:rsidTr="00A0155E">
        <w:trPr>
          <w:gridAfter w:val="2"/>
          <w:wAfter w:w="195" w:type="dxa"/>
          <w:trHeight w:val="62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96F93" w14:textId="77777777" w:rsidR="0046360B" w:rsidRPr="00F36638" w:rsidRDefault="0046360B" w:rsidP="0046360B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A5FDB" w14:textId="77777777" w:rsidR="0046360B" w:rsidRPr="00F36638" w:rsidRDefault="0046360B" w:rsidP="0046360B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K5, CO1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BF500" w14:textId="6AD0E737" w:rsidR="0046360B" w:rsidRPr="00F36638" w:rsidRDefault="00AF6019" w:rsidP="0046360B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36638">
              <w:rPr>
                <w:rFonts w:ascii="Arial" w:hAnsi="Arial" w:cs="Arial"/>
                <w:color w:val="000000" w:themeColor="text1"/>
                <w:sz w:val="20"/>
                <w:szCs w:val="20"/>
              </w:rPr>
              <w:t>“Language is a tool of communication.” Evaluate it with the help of its features.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2F3CB" w14:textId="77777777" w:rsidR="0046360B" w:rsidRPr="00F36638" w:rsidRDefault="0046360B" w:rsidP="0046360B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46360B" w:rsidRPr="00F36638" w14:paraId="314C46F4" w14:textId="77777777" w:rsidTr="00A0155E">
        <w:trPr>
          <w:gridAfter w:val="2"/>
          <w:wAfter w:w="195" w:type="dxa"/>
          <w:trHeight w:val="62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65091" w14:textId="77777777" w:rsidR="0046360B" w:rsidRPr="00F36638" w:rsidRDefault="0046360B" w:rsidP="0046360B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DC9C1" w14:textId="5B59C58A" w:rsidR="0046360B" w:rsidRPr="00F36638" w:rsidRDefault="0046360B" w:rsidP="0046360B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K</w:t>
            </w:r>
            <w:r w:rsidR="00AF6019" w:rsidRPr="00F36638">
              <w:rPr>
                <w:rFonts w:ascii="Arial" w:hAnsi="Arial" w:cs="Arial"/>
                <w:sz w:val="20"/>
                <w:szCs w:val="20"/>
              </w:rPr>
              <w:t>2</w:t>
            </w:r>
            <w:r w:rsidRPr="00F36638">
              <w:rPr>
                <w:rFonts w:ascii="Arial" w:hAnsi="Arial" w:cs="Arial"/>
                <w:sz w:val="20"/>
                <w:szCs w:val="20"/>
              </w:rPr>
              <w:t>, CO1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1CD5A" w14:textId="2430D5B9" w:rsidR="0046360B" w:rsidRPr="00F36638" w:rsidRDefault="00AF6019" w:rsidP="0046360B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36638">
              <w:rPr>
                <w:rFonts w:ascii="Arial" w:hAnsi="Arial" w:cs="Arial"/>
                <w:color w:val="000000" w:themeColor="text1"/>
                <w:sz w:val="20"/>
                <w:szCs w:val="20"/>
              </w:rPr>
              <w:t>What is ABC in Technical Communication? Give details.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FC02E" w14:textId="77777777" w:rsidR="0046360B" w:rsidRPr="00F36638" w:rsidRDefault="0046360B" w:rsidP="0046360B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46360B" w:rsidRPr="00F36638" w14:paraId="1B10EB36" w14:textId="77777777" w:rsidTr="00A0155E">
        <w:trPr>
          <w:gridAfter w:val="2"/>
          <w:wAfter w:w="195" w:type="dxa"/>
          <w:trHeight w:val="62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AD8DB" w14:textId="77777777" w:rsidR="0046360B" w:rsidRPr="00F36638" w:rsidRDefault="0046360B" w:rsidP="0046360B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E2EB7" w14:textId="77777777" w:rsidR="0046360B" w:rsidRPr="00F36638" w:rsidRDefault="0046360B" w:rsidP="0046360B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K2, CO1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2DE32" w14:textId="03CA6120" w:rsidR="0046360B" w:rsidRPr="00F36638" w:rsidRDefault="00223DD5" w:rsidP="0046360B">
            <w:pPr>
              <w:tabs>
                <w:tab w:val="left" w:pos="681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Define Reading skills. Describe its types.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31B72" w14:textId="77777777" w:rsidR="0046360B" w:rsidRPr="00F36638" w:rsidRDefault="0046360B" w:rsidP="0046360B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46360B" w:rsidRPr="00F36638" w14:paraId="1B9C4E59" w14:textId="77777777" w:rsidTr="00A0155E">
        <w:trPr>
          <w:gridAfter w:val="2"/>
          <w:wAfter w:w="195" w:type="dxa"/>
          <w:trHeight w:val="62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C47C3" w14:textId="77777777" w:rsidR="0046360B" w:rsidRPr="00F36638" w:rsidRDefault="0046360B" w:rsidP="0046360B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9F92E" w14:textId="08D80971" w:rsidR="0046360B" w:rsidRPr="00F36638" w:rsidRDefault="0046360B" w:rsidP="0046360B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K</w:t>
            </w:r>
            <w:r w:rsidR="00223DD5" w:rsidRPr="00F36638">
              <w:rPr>
                <w:rFonts w:ascii="Arial" w:hAnsi="Arial" w:cs="Arial"/>
                <w:sz w:val="20"/>
                <w:szCs w:val="20"/>
              </w:rPr>
              <w:t>2</w:t>
            </w:r>
            <w:r w:rsidRPr="00F36638">
              <w:rPr>
                <w:rFonts w:ascii="Arial" w:hAnsi="Arial" w:cs="Arial"/>
                <w:sz w:val="20"/>
                <w:szCs w:val="20"/>
              </w:rPr>
              <w:t>, CO1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91E91" w14:textId="7411156D" w:rsidR="0046360B" w:rsidRPr="00F36638" w:rsidRDefault="00223DD5" w:rsidP="0046360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“A paragraph is written in different orders.” What are these different orders of paragraph writing? Describe them with examples.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69E1C" w14:textId="77777777" w:rsidR="0046360B" w:rsidRPr="00F36638" w:rsidRDefault="0046360B" w:rsidP="0046360B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46360B" w:rsidRPr="00F36638" w14:paraId="18267B48" w14:textId="77777777" w:rsidTr="008D7AD1">
        <w:trPr>
          <w:gridAfter w:val="2"/>
          <w:wAfter w:w="195" w:type="dxa"/>
          <w:trHeight w:val="431"/>
        </w:trPr>
        <w:tc>
          <w:tcPr>
            <w:tcW w:w="9828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6766C52" w14:textId="77777777" w:rsidR="0046360B" w:rsidRPr="00F36638" w:rsidRDefault="0046360B" w:rsidP="0046360B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6638">
              <w:rPr>
                <w:rFonts w:ascii="Arial" w:hAnsi="Arial" w:cs="Arial"/>
                <w:b/>
                <w:sz w:val="20"/>
                <w:szCs w:val="20"/>
              </w:rPr>
              <w:t>SECTION C</w:t>
            </w:r>
          </w:p>
        </w:tc>
      </w:tr>
      <w:tr w:rsidR="0046360B" w:rsidRPr="00F36638" w14:paraId="122D20F1" w14:textId="77777777" w:rsidTr="008D7AD1">
        <w:trPr>
          <w:gridAfter w:val="2"/>
          <w:wAfter w:w="195" w:type="dxa"/>
          <w:trHeight w:val="431"/>
        </w:trPr>
        <w:tc>
          <w:tcPr>
            <w:tcW w:w="9828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42571" w14:textId="77777777" w:rsidR="0046360B" w:rsidRPr="00F36638" w:rsidRDefault="0046360B" w:rsidP="0046360B">
            <w:pPr>
              <w:tabs>
                <w:tab w:val="left" w:pos="6810"/>
              </w:tabs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36638">
              <w:rPr>
                <w:rFonts w:ascii="Arial" w:hAnsi="Arial" w:cs="Arial"/>
                <w:b/>
                <w:sz w:val="20"/>
                <w:szCs w:val="20"/>
              </w:rPr>
              <w:t xml:space="preserve">3. </w:t>
            </w:r>
            <w:r w:rsidRPr="00F36638">
              <w:rPr>
                <w:rFonts w:ascii="Arial" w:hAnsi="Arial" w:cs="Arial"/>
                <w:sz w:val="20"/>
                <w:szCs w:val="20"/>
              </w:rPr>
              <w:t xml:space="preserve">Attempt </w:t>
            </w:r>
            <w:r w:rsidRPr="00F36638">
              <w:rPr>
                <w:rFonts w:ascii="Arial" w:hAnsi="Arial" w:cs="Arial"/>
                <w:b/>
                <w:sz w:val="20"/>
                <w:szCs w:val="20"/>
              </w:rPr>
              <w:t>all Two</w:t>
            </w:r>
            <w:r w:rsidRPr="00F36638">
              <w:rPr>
                <w:rFonts w:ascii="Arial" w:hAnsi="Arial" w:cs="Arial"/>
                <w:sz w:val="20"/>
                <w:szCs w:val="20"/>
              </w:rPr>
              <w:t xml:space="preserve"> Parts</w:t>
            </w:r>
            <w:r w:rsidRPr="00F36638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                                                                     (2x10)</w:t>
            </w:r>
          </w:p>
        </w:tc>
      </w:tr>
      <w:tr w:rsidR="0046360B" w:rsidRPr="00F36638" w14:paraId="77B0F53C" w14:textId="77777777" w:rsidTr="008D7AD1">
        <w:trPr>
          <w:gridAfter w:val="2"/>
          <w:wAfter w:w="195" w:type="dxa"/>
          <w:trHeight w:val="629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57C90" w14:textId="77777777" w:rsidR="0046360B" w:rsidRPr="00F36638" w:rsidRDefault="0046360B" w:rsidP="0046360B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 xml:space="preserve"> a)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8974D" w14:textId="77777777" w:rsidR="0046360B" w:rsidRPr="00F36638" w:rsidRDefault="0046360B" w:rsidP="0046360B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K4, CO1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12989" w14:textId="2A342030" w:rsidR="0046360B" w:rsidRPr="00F36638" w:rsidRDefault="00205319" w:rsidP="0046360B">
            <w:pPr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  <w:lang w:val="en-IN"/>
              </w:rPr>
            </w:pPr>
            <w:r w:rsidRPr="00F36638">
              <w:rPr>
                <w:rFonts w:ascii="Arial" w:hAnsi="Arial" w:cs="Arial"/>
                <w:color w:val="000000" w:themeColor="text1"/>
                <w:sz w:val="20"/>
                <w:szCs w:val="20"/>
                <w:lang w:val="en-IN"/>
              </w:rPr>
              <w:t>What is the difference between Intrapersonal barriers and Interpersonal barriers? Analyse the reasons and suggest the measures.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327F7" w14:textId="77777777" w:rsidR="0046360B" w:rsidRPr="00F36638" w:rsidRDefault="0046360B" w:rsidP="0046360B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46360B" w:rsidRPr="00F36638" w14:paraId="1CB8AE4F" w14:textId="77777777" w:rsidTr="00A0155E">
        <w:trPr>
          <w:gridAfter w:val="2"/>
          <w:wAfter w:w="195" w:type="dxa"/>
          <w:trHeight w:val="557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CFC13" w14:textId="77777777" w:rsidR="0046360B" w:rsidRPr="00F36638" w:rsidRDefault="0046360B" w:rsidP="0046360B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F59B8" w14:textId="77777777" w:rsidR="0046360B" w:rsidRPr="00F36638" w:rsidRDefault="0046360B" w:rsidP="0046360B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K2, CO1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1A224" w14:textId="112521B0" w:rsidR="0046360B" w:rsidRPr="00F36638" w:rsidRDefault="00205319" w:rsidP="0046360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How can communication flow in various directions? Explain with diagram.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5FEB1" w14:textId="77777777" w:rsidR="0046360B" w:rsidRPr="00F36638" w:rsidRDefault="0046360B" w:rsidP="0046360B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</w:tbl>
    <w:p w14:paraId="7403D6A7" w14:textId="77777777" w:rsidR="00931F25" w:rsidRPr="00F36638" w:rsidRDefault="00931F25" w:rsidP="00725CB7">
      <w:pPr>
        <w:pStyle w:val="NoSpacing"/>
        <w:rPr>
          <w:rFonts w:ascii="Arial" w:hAnsi="Arial" w:cs="Arial"/>
          <w:sz w:val="20"/>
          <w:szCs w:val="20"/>
        </w:rPr>
      </w:pPr>
    </w:p>
    <w:p w14:paraId="524EA939" w14:textId="77777777" w:rsidR="0088691A" w:rsidRPr="00F36638" w:rsidRDefault="00A730CD" w:rsidP="00725CB7">
      <w:pPr>
        <w:pStyle w:val="NoSpacing"/>
        <w:rPr>
          <w:rFonts w:ascii="Arial" w:hAnsi="Arial" w:cs="Arial"/>
          <w:sz w:val="20"/>
          <w:szCs w:val="20"/>
        </w:rPr>
      </w:pPr>
      <w:r w:rsidRPr="00F36638">
        <w:rPr>
          <w:rFonts w:ascii="Arial" w:hAnsi="Arial" w:cs="Arial"/>
          <w:sz w:val="20"/>
          <w:szCs w:val="20"/>
        </w:rPr>
        <w:t>CO-</w:t>
      </w:r>
      <w:r w:rsidR="00725CB7" w:rsidRPr="00F36638">
        <w:rPr>
          <w:rFonts w:ascii="Arial" w:hAnsi="Arial" w:cs="Arial"/>
          <w:sz w:val="20"/>
          <w:szCs w:val="20"/>
        </w:rPr>
        <w:t>C</w:t>
      </w:r>
      <w:r w:rsidR="00757FB1" w:rsidRPr="00F36638">
        <w:rPr>
          <w:rFonts w:ascii="Arial" w:hAnsi="Arial" w:cs="Arial"/>
          <w:sz w:val="20"/>
          <w:szCs w:val="20"/>
        </w:rPr>
        <w:t xml:space="preserve">ourse </w:t>
      </w:r>
      <w:r w:rsidR="00725CB7" w:rsidRPr="00F36638">
        <w:rPr>
          <w:rFonts w:ascii="Arial" w:hAnsi="Arial" w:cs="Arial"/>
          <w:sz w:val="20"/>
          <w:szCs w:val="20"/>
        </w:rPr>
        <w:t>O</w:t>
      </w:r>
      <w:r w:rsidR="0018738F" w:rsidRPr="00F36638">
        <w:rPr>
          <w:rFonts w:ascii="Arial" w:hAnsi="Arial" w:cs="Arial"/>
          <w:sz w:val="20"/>
          <w:szCs w:val="20"/>
        </w:rPr>
        <w:t>utcome</w:t>
      </w:r>
      <w:r w:rsidR="00725CB7" w:rsidRPr="00F36638">
        <w:rPr>
          <w:rFonts w:ascii="Arial" w:hAnsi="Arial" w:cs="Arial"/>
          <w:sz w:val="20"/>
          <w:szCs w:val="20"/>
        </w:rPr>
        <w:t xml:space="preserve">s </w:t>
      </w:r>
      <w:r w:rsidR="0088691A" w:rsidRPr="00F36638">
        <w:rPr>
          <w:rFonts w:ascii="Arial" w:hAnsi="Arial" w:cs="Arial"/>
          <w:sz w:val="20"/>
          <w:szCs w:val="20"/>
        </w:rPr>
        <w:t>mapped with respective question</w:t>
      </w:r>
    </w:p>
    <w:p w14:paraId="2EBEC08E" w14:textId="77777777" w:rsidR="00EB372D" w:rsidRPr="00F36638" w:rsidRDefault="00EB372D" w:rsidP="00725CB7">
      <w:pPr>
        <w:pStyle w:val="NoSpacing"/>
        <w:rPr>
          <w:rFonts w:ascii="Arial" w:hAnsi="Arial" w:cs="Arial"/>
          <w:sz w:val="20"/>
          <w:szCs w:val="20"/>
        </w:rPr>
      </w:pPr>
      <w:r w:rsidRPr="00F36638">
        <w:rPr>
          <w:rFonts w:ascii="Arial" w:hAnsi="Arial" w:cs="Arial"/>
          <w:sz w:val="20"/>
          <w:szCs w:val="20"/>
        </w:rPr>
        <w:t>K</w:t>
      </w:r>
      <w:r w:rsidR="0088691A" w:rsidRPr="00F36638">
        <w:rPr>
          <w:rFonts w:ascii="Arial" w:hAnsi="Arial" w:cs="Arial"/>
          <w:sz w:val="20"/>
          <w:szCs w:val="20"/>
        </w:rPr>
        <w:t>L</w:t>
      </w:r>
      <w:r w:rsidRPr="00F36638">
        <w:rPr>
          <w:rFonts w:ascii="Arial" w:hAnsi="Arial" w:cs="Arial"/>
          <w:sz w:val="20"/>
          <w:szCs w:val="20"/>
        </w:rPr>
        <w:t xml:space="preserve">- </w:t>
      </w:r>
      <w:r w:rsidR="00725CB7" w:rsidRPr="00F36638">
        <w:rPr>
          <w:rFonts w:ascii="Arial" w:hAnsi="Arial" w:cs="Arial"/>
          <w:sz w:val="20"/>
          <w:szCs w:val="20"/>
        </w:rPr>
        <w:t>B</w:t>
      </w:r>
      <w:r w:rsidRPr="00F36638">
        <w:rPr>
          <w:rFonts w:ascii="Arial" w:hAnsi="Arial" w:cs="Arial"/>
          <w:sz w:val="20"/>
          <w:szCs w:val="20"/>
        </w:rPr>
        <w:t>loom</w:t>
      </w:r>
      <w:r w:rsidR="00725CB7" w:rsidRPr="00F36638">
        <w:rPr>
          <w:rFonts w:ascii="Arial" w:hAnsi="Arial" w:cs="Arial"/>
          <w:sz w:val="20"/>
          <w:szCs w:val="20"/>
        </w:rPr>
        <w:t>’</w:t>
      </w:r>
      <w:r w:rsidRPr="00F36638">
        <w:rPr>
          <w:rFonts w:ascii="Arial" w:hAnsi="Arial" w:cs="Arial"/>
          <w:sz w:val="20"/>
          <w:szCs w:val="20"/>
        </w:rPr>
        <w:t xml:space="preserve">s </w:t>
      </w:r>
      <w:r w:rsidR="00203077" w:rsidRPr="00F36638">
        <w:rPr>
          <w:rFonts w:ascii="Arial" w:hAnsi="Arial" w:cs="Arial"/>
          <w:sz w:val="20"/>
          <w:szCs w:val="20"/>
        </w:rPr>
        <w:t>K</w:t>
      </w:r>
      <w:r w:rsidRPr="00F36638">
        <w:rPr>
          <w:rFonts w:ascii="Arial" w:hAnsi="Arial" w:cs="Arial"/>
          <w:sz w:val="20"/>
          <w:szCs w:val="20"/>
        </w:rPr>
        <w:t xml:space="preserve">nowledge </w:t>
      </w:r>
      <w:r w:rsidR="00305657" w:rsidRPr="00F36638">
        <w:rPr>
          <w:rFonts w:ascii="Arial" w:hAnsi="Arial" w:cs="Arial"/>
          <w:sz w:val="20"/>
          <w:szCs w:val="20"/>
        </w:rPr>
        <w:t>Level (</w:t>
      </w:r>
      <w:r w:rsidRPr="00F36638">
        <w:rPr>
          <w:rFonts w:ascii="Arial" w:hAnsi="Arial" w:cs="Arial"/>
          <w:sz w:val="20"/>
          <w:szCs w:val="20"/>
        </w:rPr>
        <w:t>K</w:t>
      </w:r>
      <w:r w:rsidRPr="00F36638">
        <w:rPr>
          <w:rFonts w:ascii="Arial" w:hAnsi="Arial" w:cs="Arial"/>
          <w:sz w:val="20"/>
          <w:szCs w:val="20"/>
          <w:vertAlign w:val="subscript"/>
        </w:rPr>
        <w:t>1</w:t>
      </w:r>
      <w:r w:rsidRPr="00F36638">
        <w:rPr>
          <w:rFonts w:ascii="Arial" w:hAnsi="Arial" w:cs="Arial"/>
          <w:sz w:val="20"/>
          <w:szCs w:val="20"/>
        </w:rPr>
        <w:t>,K</w:t>
      </w:r>
      <w:r w:rsidRPr="00F36638">
        <w:rPr>
          <w:rFonts w:ascii="Arial" w:hAnsi="Arial" w:cs="Arial"/>
          <w:sz w:val="20"/>
          <w:szCs w:val="20"/>
          <w:vertAlign w:val="subscript"/>
        </w:rPr>
        <w:t>2</w:t>
      </w:r>
      <w:r w:rsidRPr="00F36638">
        <w:rPr>
          <w:rFonts w:ascii="Arial" w:hAnsi="Arial" w:cs="Arial"/>
          <w:sz w:val="20"/>
          <w:szCs w:val="20"/>
        </w:rPr>
        <w:t>,K</w:t>
      </w:r>
      <w:r w:rsidRPr="00F36638">
        <w:rPr>
          <w:rFonts w:ascii="Arial" w:hAnsi="Arial" w:cs="Arial"/>
          <w:sz w:val="20"/>
          <w:szCs w:val="20"/>
          <w:vertAlign w:val="subscript"/>
        </w:rPr>
        <w:t>3</w:t>
      </w:r>
      <w:r w:rsidRPr="00F36638">
        <w:rPr>
          <w:rFonts w:ascii="Arial" w:hAnsi="Arial" w:cs="Arial"/>
          <w:sz w:val="20"/>
          <w:szCs w:val="20"/>
        </w:rPr>
        <w:t>,K</w:t>
      </w:r>
      <w:r w:rsidRPr="00F36638">
        <w:rPr>
          <w:rFonts w:ascii="Arial" w:hAnsi="Arial" w:cs="Arial"/>
          <w:sz w:val="20"/>
          <w:szCs w:val="20"/>
          <w:vertAlign w:val="subscript"/>
        </w:rPr>
        <w:t>4</w:t>
      </w:r>
      <w:r w:rsidRPr="00F36638">
        <w:rPr>
          <w:rFonts w:ascii="Arial" w:hAnsi="Arial" w:cs="Arial"/>
          <w:sz w:val="20"/>
          <w:szCs w:val="20"/>
        </w:rPr>
        <w:t>,K</w:t>
      </w:r>
      <w:r w:rsidRPr="00F36638">
        <w:rPr>
          <w:rFonts w:ascii="Arial" w:hAnsi="Arial" w:cs="Arial"/>
          <w:sz w:val="20"/>
          <w:szCs w:val="20"/>
          <w:vertAlign w:val="subscript"/>
        </w:rPr>
        <w:t>5</w:t>
      </w:r>
      <w:r w:rsidRPr="00F36638">
        <w:rPr>
          <w:rFonts w:ascii="Arial" w:hAnsi="Arial" w:cs="Arial"/>
          <w:sz w:val="20"/>
          <w:szCs w:val="20"/>
        </w:rPr>
        <w:t>,K</w:t>
      </w:r>
      <w:r w:rsidRPr="00F36638">
        <w:rPr>
          <w:rFonts w:ascii="Arial" w:hAnsi="Arial" w:cs="Arial"/>
          <w:sz w:val="20"/>
          <w:szCs w:val="20"/>
          <w:vertAlign w:val="subscript"/>
        </w:rPr>
        <w:t>6</w:t>
      </w:r>
      <w:r w:rsidRPr="00F36638">
        <w:rPr>
          <w:rFonts w:ascii="Arial" w:hAnsi="Arial" w:cs="Arial"/>
          <w:sz w:val="20"/>
          <w:szCs w:val="20"/>
        </w:rPr>
        <w:t>)</w:t>
      </w:r>
    </w:p>
    <w:p w14:paraId="6FEE6F14" w14:textId="77777777" w:rsidR="00F36638" w:rsidRDefault="005E5205" w:rsidP="007A5387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F36638">
        <w:rPr>
          <w:rFonts w:ascii="Arial" w:hAnsi="Arial" w:cs="Arial"/>
          <w:sz w:val="20"/>
          <w:szCs w:val="20"/>
        </w:rPr>
        <w:t>K</w:t>
      </w:r>
      <w:r w:rsidRPr="00F36638">
        <w:rPr>
          <w:rFonts w:ascii="Arial" w:hAnsi="Arial" w:cs="Arial"/>
          <w:sz w:val="20"/>
          <w:szCs w:val="20"/>
          <w:vertAlign w:val="subscript"/>
        </w:rPr>
        <w:t>1</w:t>
      </w:r>
      <w:r w:rsidRPr="00F36638">
        <w:rPr>
          <w:rFonts w:ascii="Arial" w:hAnsi="Arial" w:cs="Arial"/>
          <w:sz w:val="20"/>
          <w:szCs w:val="20"/>
        </w:rPr>
        <w:t xml:space="preserve"> – RememberK</w:t>
      </w:r>
      <w:r w:rsidRPr="00F36638">
        <w:rPr>
          <w:rFonts w:ascii="Arial" w:hAnsi="Arial" w:cs="Arial"/>
          <w:sz w:val="20"/>
          <w:szCs w:val="20"/>
          <w:vertAlign w:val="subscript"/>
        </w:rPr>
        <w:t>2</w:t>
      </w:r>
      <w:r w:rsidRPr="00F36638">
        <w:rPr>
          <w:rFonts w:ascii="Arial" w:hAnsi="Arial" w:cs="Arial"/>
          <w:sz w:val="20"/>
          <w:szCs w:val="20"/>
        </w:rPr>
        <w:t xml:space="preserve"> – UnderstandK</w:t>
      </w:r>
      <w:r w:rsidRPr="00F36638">
        <w:rPr>
          <w:rFonts w:ascii="Arial" w:hAnsi="Arial" w:cs="Arial"/>
          <w:sz w:val="20"/>
          <w:szCs w:val="20"/>
          <w:vertAlign w:val="subscript"/>
        </w:rPr>
        <w:t>3</w:t>
      </w:r>
      <w:r w:rsidRPr="00F36638">
        <w:rPr>
          <w:rFonts w:ascii="Arial" w:hAnsi="Arial" w:cs="Arial"/>
          <w:sz w:val="20"/>
          <w:szCs w:val="20"/>
        </w:rPr>
        <w:t xml:space="preserve"> – ApplyK</w:t>
      </w:r>
      <w:r w:rsidRPr="00F36638">
        <w:rPr>
          <w:rFonts w:ascii="Arial" w:hAnsi="Arial" w:cs="Arial"/>
          <w:sz w:val="20"/>
          <w:szCs w:val="20"/>
          <w:vertAlign w:val="subscript"/>
        </w:rPr>
        <w:t>4</w:t>
      </w:r>
      <w:r w:rsidRPr="00F36638">
        <w:rPr>
          <w:rFonts w:ascii="Arial" w:hAnsi="Arial" w:cs="Arial"/>
          <w:sz w:val="20"/>
          <w:szCs w:val="20"/>
        </w:rPr>
        <w:t xml:space="preserve"> – AnalyzeK</w:t>
      </w:r>
      <w:r w:rsidRPr="00F36638">
        <w:rPr>
          <w:rFonts w:ascii="Arial" w:hAnsi="Arial" w:cs="Arial"/>
          <w:sz w:val="20"/>
          <w:szCs w:val="20"/>
          <w:vertAlign w:val="subscript"/>
        </w:rPr>
        <w:t>5</w:t>
      </w:r>
      <w:r w:rsidRPr="00F36638">
        <w:rPr>
          <w:rFonts w:ascii="Arial" w:hAnsi="Arial" w:cs="Arial"/>
          <w:sz w:val="20"/>
          <w:szCs w:val="20"/>
        </w:rPr>
        <w:t xml:space="preserve"> – EvaluateK</w:t>
      </w:r>
      <w:r w:rsidRPr="00F36638">
        <w:rPr>
          <w:rFonts w:ascii="Arial" w:hAnsi="Arial" w:cs="Arial"/>
          <w:sz w:val="20"/>
          <w:szCs w:val="20"/>
          <w:vertAlign w:val="subscript"/>
        </w:rPr>
        <w:t>6</w:t>
      </w:r>
      <w:r w:rsidR="00500CB8" w:rsidRPr="00F36638">
        <w:rPr>
          <w:rFonts w:ascii="Arial" w:hAnsi="Arial" w:cs="Arial"/>
          <w:sz w:val="20"/>
          <w:szCs w:val="20"/>
        </w:rPr>
        <w:t>–</w:t>
      </w:r>
      <w:r w:rsidRPr="00F36638">
        <w:rPr>
          <w:rFonts w:ascii="Arial" w:hAnsi="Arial" w:cs="Arial"/>
          <w:sz w:val="20"/>
          <w:szCs w:val="20"/>
        </w:rPr>
        <w:t xml:space="preserve"> Create</w:t>
      </w:r>
      <w:r w:rsidR="00FD6FA8" w:rsidRPr="00F36638">
        <w:rPr>
          <w:rFonts w:ascii="Arial" w:hAnsi="Arial" w:cs="Arial"/>
          <w:sz w:val="20"/>
          <w:szCs w:val="20"/>
        </w:rPr>
        <w:t xml:space="preserve">                            </w:t>
      </w:r>
    </w:p>
    <w:tbl>
      <w:tblPr>
        <w:tblW w:w="10023" w:type="dxa"/>
        <w:tblLook w:val="04A0" w:firstRow="1" w:lastRow="0" w:firstColumn="1" w:lastColumn="0" w:noHBand="0" w:noVBand="1"/>
      </w:tblPr>
      <w:tblGrid>
        <w:gridCol w:w="918"/>
        <w:gridCol w:w="990"/>
        <w:gridCol w:w="540"/>
        <w:gridCol w:w="2802"/>
        <w:gridCol w:w="3588"/>
        <w:gridCol w:w="990"/>
        <w:gridCol w:w="180"/>
        <w:gridCol w:w="15"/>
      </w:tblGrid>
      <w:tr w:rsidR="00F36638" w14:paraId="0A804F0A" w14:textId="77777777" w:rsidTr="00483188">
        <w:trPr>
          <w:gridAfter w:val="1"/>
          <w:wAfter w:w="15" w:type="dxa"/>
        </w:trPr>
        <w:tc>
          <w:tcPr>
            <w:tcW w:w="1908" w:type="dxa"/>
            <w:gridSpan w:val="2"/>
            <w:shd w:val="clear" w:color="auto" w:fill="auto"/>
          </w:tcPr>
          <w:p w14:paraId="33C41671" w14:textId="77777777" w:rsidR="00F36638" w:rsidRDefault="00F36638" w:rsidP="00483188">
            <w:pPr>
              <w:pStyle w:val="NoSpacing"/>
            </w:pPr>
            <w:r>
              <w:rPr>
                <w:noProof/>
                <w:lang w:val="en-IN" w:eastAsia="en-IN"/>
              </w:rPr>
              <w:lastRenderedPageBreak/>
              <w:drawing>
                <wp:anchor distT="0" distB="0" distL="114300" distR="114300" simplePos="0" relativeHeight="251659776" behindDoc="0" locked="0" layoutInCell="1" allowOverlap="1" wp14:anchorId="341AF71F" wp14:editId="098725E0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655320" cy="800100"/>
                  <wp:effectExtent l="19050" t="0" r="0" b="0"/>
                  <wp:wrapSquare wrapText="bothSides"/>
                  <wp:docPr id="1" name="Picture 1" descr="ABES_NEW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BES_NEW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00" w:type="dxa"/>
            <w:gridSpan w:val="5"/>
            <w:shd w:val="clear" w:color="auto" w:fill="auto"/>
          </w:tcPr>
          <w:p w14:paraId="049DC086" w14:textId="77777777" w:rsidR="00F36638" w:rsidRPr="006458AF" w:rsidRDefault="00F36638" w:rsidP="00483188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6458AF">
              <w:rPr>
                <w:rFonts w:ascii="Arial" w:hAnsi="Arial" w:cs="Arial"/>
                <w:b/>
              </w:rPr>
              <w:t>ABES Engineering College, Ghaziabad</w:t>
            </w:r>
          </w:p>
          <w:p w14:paraId="32EF957E" w14:textId="77777777" w:rsidR="00F36638" w:rsidRDefault="00F36638" w:rsidP="00483188">
            <w:pPr>
              <w:pStyle w:val="NoSpacing"/>
              <w:jc w:val="center"/>
              <w:rPr>
                <w:b/>
                <w:color w:val="000000"/>
                <w:sz w:val="27"/>
                <w:szCs w:val="27"/>
              </w:rPr>
            </w:pPr>
            <w:r w:rsidRPr="00AE76B6">
              <w:rPr>
                <w:b/>
                <w:color w:val="000000"/>
                <w:sz w:val="27"/>
                <w:szCs w:val="27"/>
              </w:rPr>
              <w:t xml:space="preserve">Department of </w:t>
            </w:r>
            <w:r>
              <w:rPr>
                <w:b/>
                <w:color w:val="000000"/>
                <w:sz w:val="27"/>
                <w:szCs w:val="27"/>
              </w:rPr>
              <w:t>C</w:t>
            </w:r>
            <w:r w:rsidRPr="00AE76B6">
              <w:rPr>
                <w:b/>
                <w:color w:val="000000"/>
                <w:sz w:val="27"/>
                <w:szCs w:val="27"/>
              </w:rPr>
              <w:t>SE</w:t>
            </w:r>
          </w:p>
          <w:p w14:paraId="2C46E12F" w14:textId="17EE0179" w:rsidR="00F36638" w:rsidRPr="006458AF" w:rsidRDefault="00F36638" w:rsidP="00483188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TC Assessment Practice Test --02</w:t>
            </w:r>
          </w:p>
          <w:p w14:paraId="36399CD2" w14:textId="77777777" w:rsidR="00F36638" w:rsidRPr="006458AF" w:rsidRDefault="00F36638" w:rsidP="00483188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(ODD Semester, 2021-22</w:t>
            </w:r>
            <w:r w:rsidRPr="006458AF">
              <w:rPr>
                <w:rFonts w:ascii="Arial" w:hAnsi="Arial" w:cs="Arial"/>
                <w:b/>
              </w:rPr>
              <w:t>)</w:t>
            </w:r>
          </w:p>
          <w:p w14:paraId="5B41E879" w14:textId="77777777" w:rsidR="00F36638" w:rsidRDefault="00F36638" w:rsidP="00483188">
            <w:pPr>
              <w:pStyle w:val="NoSpacing"/>
            </w:pPr>
          </w:p>
        </w:tc>
      </w:tr>
      <w:tr w:rsidR="00F36638" w14:paraId="3013CD8A" w14:textId="77777777" w:rsidTr="00483188">
        <w:trPr>
          <w:gridAfter w:val="1"/>
          <w:wAfter w:w="15" w:type="dxa"/>
        </w:trPr>
        <w:tc>
          <w:tcPr>
            <w:tcW w:w="1908" w:type="dxa"/>
            <w:gridSpan w:val="2"/>
            <w:shd w:val="clear" w:color="auto" w:fill="auto"/>
          </w:tcPr>
          <w:p w14:paraId="7764E761" w14:textId="77777777" w:rsidR="00F36638" w:rsidRDefault="00F36638" w:rsidP="00483188">
            <w:pPr>
              <w:pStyle w:val="NoSpacing"/>
              <w:rPr>
                <w:b/>
                <w:sz w:val="16"/>
                <w:szCs w:val="16"/>
              </w:rPr>
            </w:pPr>
            <w:r w:rsidRPr="006458AF">
              <w:rPr>
                <w:b/>
                <w:sz w:val="16"/>
                <w:szCs w:val="16"/>
              </w:rPr>
              <w:t>Estd. 2000</w:t>
            </w:r>
          </w:p>
          <w:p w14:paraId="750D6FA4" w14:textId="77777777" w:rsidR="00F36638" w:rsidRPr="00BF544C" w:rsidRDefault="00F36638" w:rsidP="00483188">
            <w:pPr>
              <w:pStyle w:val="NoSpacing"/>
            </w:pPr>
          </w:p>
        </w:tc>
        <w:tc>
          <w:tcPr>
            <w:tcW w:w="8100" w:type="dxa"/>
            <w:gridSpan w:val="5"/>
            <w:shd w:val="clear" w:color="auto" w:fill="auto"/>
          </w:tcPr>
          <w:p w14:paraId="1F80ED14" w14:textId="77777777" w:rsidR="00F36638" w:rsidRDefault="00F36638" w:rsidP="00483188">
            <w:pPr>
              <w:pStyle w:val="NoSpacing"/>
            </w:pPr>
          </w:p>
        </w:tc>
      </w:tr>
      <w:tr w:rsidR="00F36638" w14:paraId="627E2B2E" w14:textId="77777777" w:rsidTr="00483188">
        <w:trPr>
          <w:gridAfter w:val="1"/>
          <w:wAfter w:w="15" w:type="dxa"/>
        </w:trPr>
        <w:tc>
          <w:tcPr>
            <w:tcW w:w="1908" w:type="dxa"/>
            <w:gridSpan w:val="2"/>
            <w:shd w:val="clear" w:color="auto" w:fill="auto"/>
          </w:tcPr>
          <w:p w14:paraId="02C10698" w14:textId="77777777" w:rsidR="00F36638" w:rsidRPr="006458AF" w:rsidRDefault="00F36638" w:rsidP="00483188">
            <w:pPr>
              <w:pStyle w:val="NoSpacing"/>
              <w:rPr>
                <w:rFonts w:ascii="Arial" w:hAnsi="Arial" w:cs="Arial"/>
                <w:b/>
              </w:rPr>
            </w:pPr>
            <w:r w:rsidRPr="006458AF">
              <w:rPr>
                <w:rFonts w:ascii="Arial" w:hAnsi="Arial" w:cs="Arial"/>
                <w:b/>
              </w:rPr>
              <w:t>M</w:t>
            </w:r>
            <w:r>
              <w:rPr>
                <w:rFonts w:ascii="Arial" w:hAnsi="Arial" w:cs="Arial"/>
                <w:b/>
              </w:rPr>
              <w:t xml:space="preserve">ax. </w:t>
            </w:r>
            <w:r w:rsidRPr="006458AF">
              <w:rPr>
                <w:rFonts w:ascii="Arial" w:hAnsi="Arial" w:cs="Arial"/>
                <w:b/>
              </w:rPr>
              <w:t>M</w:t>
            </w:r>
            <w:r>
              <w:rPr>
                <w:rFonts w:ascii="Arial" w:hAnsi="Arial" w:cs="Arial"/>
                <w:b/>
              </w:rPr>
              <w:t xml:space="preserve">arks: </w:t>
            </w:r>
            <w:r>
              <w:rPr>
                <w:rFonts w:ascii="Arial" w:hAnsi="Arial" w:cs="Arial"/>
              </w:rPr>
              <w:t>5</w:t>
            </w:r>
            <w:r w:rsidRPr="00975853">
              <w:rPr>
                <w:rFonts w:ascii="Arial" w:hAnsi="Arial" w:cs="Arial"/>
              </w:rPr>
              <w:t>0</w:t>
            </w:r>
          </w:p>
        </w:tc>
        <w:tc>
          <w:tcPr>
            <w:tcW w:w="8100" w:type="dxa"/>
            <w:gridSpan w:val="5"/>
            <w:shd w:val="clear" w:color="auto" w:fill="auto"/>
          </w:tcPr>
          <w:p w14:paraId="4226B86E" w14:textId="77777777" w:rsidR="00F36638" w:rsidRPr="006458AF" w:rsidRDefault="00F36638" w:rsidP="00483188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                                        </w:t>
            </w:r>
            <w:r w:rsidRPr="006458AF">
              <w:rPr>
                <w:rFonts w:ascii="Arial" w:hAnsi="Arial" w:cs="Arial"/>
                <w:b/>
              </w:rPr>
              <w:t>Time</w:t>
            </w:r>
            <w:r>
              <w:rPr>
                <w:rFonts w:ascii="Arial" w:hAnsi="Arial" w:cs="Arial"/>
                <w:b/>
              </w:rPr>
              <w:t>: 1 Hour, 20 Min.</w:t>
            </w:r>
          </w:p>
        </w:tc>
      </w:tr>
      <w:tr w:rsidR="00F36638" w:rsidRPr="00B354AD" w14:paraId="7D654DF0" w14:textId="77777777" w:rsidTr="00483188">
        <w:trPr>
          <w:trHeight w:val="280"/>
        </w:trPr>
        <w:tc>
          <w:tcPr>
            <w:tcW w:w="5250" w:type="dxa"/>
            <w:gridSpan w:val="4"/>
          </w:tcPr>
          <w:p w14:paraId="1D4B5EAD" w14:textId="77777777" w:rsidR="00F36638" w:rsidRPr="00E744C7" w:rsidRDefault="00F36638" w:rsidP="00483188">
            <w:pPr>
              <w:spacing w:after="0" w:line="240" w:lineRule="auto"/>
              <w:rPr>
                <w:rFonts w:ascii="Arial" w:hAnsi="Arial" w:cs="Arial"/>
              </w:rPr>
            </w:pPr>
            <w:r w:rsidRPr="00BF544C">
              <w:rPr>
                <w:rFonts w:ascii="Arial" w:hAnsi="Arial" w:cs="Arial"/>
                <w:b/>
              </w:rPr>
              <w:t>Programme: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DD2B49">
              <w:rPr>
                <w:rFonts w:ascii="Arial" w:hAnsi="Arial" w:cs="Arial"/>
              </w:rPr>
              <w:t>B.Tech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4773" w:type="dxa"/>
            <w:gridSpan w:val="4"/>
          </w:tcPr>
          <w:p w14:paraId="6F7BD9F4" w14:textId="77777777" w:rsidR="00F36638" w:rsidRPr="00E744C7" w:rsidRDefault="00F36638" w:rsidP="0048318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Semester/</w:t>
            </w:r>
            <w:r w:rsidRPr="00BF544C">
              <w:rPr>
                <w:rFonts w:ascii="Arial" w:hAnsi="Arial" w:cs="Arial"/>
                <w:b/>
              </w:rPr>
              <w:t>Section: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III A, B, C</w:t>
            </w:r>
          </w:p>
        </w:tc>
      </w:tr>
      <w:tr w:rsidR="00F36638" w:rsidRPr="00B354AD" w14:paraId="47BA8ED6" w14:textId="77777777" w:rsidTr="00483188">
        <w:trPr>
          <w:trHeight w:val="561"/>
        </w:trPr>
        <w:tc>
          <w:tcPr>
            <w:tcW w:w="5250" w:type="dxa"/>
            <w:gridSpan w:val="4"/>
          </w:tcPr>
          <w:p w14:paraId="326BEA66" w14:textId="77777777" w:rsidR="00F36638" w:rsidRDefault="00F36638" w:rsidP="00483188">
            <w:pPr>
              <w:spacing w:after="0" w:line="240" w:lineRule="auto"/>
              <w:rPr>
                <w:rFonts w:ascii="Arial" w:hAnsi="Arial" w:cs="Arial"/>
              </w:rPr>
            </w:pPr>
            <w:r w:rsidRPr="00BF544C">
              <w:rPr>
                <w:rFonts w:ascii="Arial" w:hAnsi="Arial" w:cs="Arial"/>
                <w:b/>
              </w:rPr>
              <w:t>Course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BF544C">
              <w:rPr>
                <w:rFonts w:ascii="Arial" w:hAnsi="Arial" w:cs="Arial"/>
                <w:b/>
              </w:rPr>
              <w:t>Code</w:t>
            </w:r>
            <w:r w:rsidRPr="00E744C7">
              <w:rPr>
                <w:rFonts w:ascii="Arial" w:hAnsi="Arial" w:cs="Arial"/>
              </w:rPr>
              <w:t>:</w:t>
            </w:r>
            <w:r>
              <w:t xml:space="preserve"> </w:t>
            </w:r>
            <w:r>
              <w:rPr>
                <w:rFonts w:ascii="Arial" w:hAnsi="Arial" w:cs="Arial"/>
              </w:rPr>
              <w:t>KAS-</w:t>
            </w:r>
            <w:r w:rsidRPr="00DD2B49">
              <w:rPr>
                <w:rFonts w:ascii="Arial" w:hAnsi="Arial" w:cs="Arial"/>
              </w:rPr>
              <w:t>30</w:t>
            </w:r>
            <w:r>
              <w:rPr>
                <w:rFonts w:ascii="Arial" w:hAnsi="Arial" w:cs="Arial"/>
              </w:rPr>
              <w:t>1</w:t>
            </w:r>
          </w:p>
          <w:p w14:paraId="710C086B" w14:textId="376A7B20" w:rsidR="00F36638" w:rsidRPr="00BF544C" w:rsidRDefault="00F36638" w:rsidP="00483188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BF544C">
              <w:rPr>
                <w:rFonts w:ascii="Arial" w:hAnsi="Arial" w:cs="Arial"/>
                <w:b/>
              </w:rPr>
              <w:t>Date of Exam:</w:t>
            </w:r>
            <w:r>
              <w:rPr>
                <w:rFonts w:ascii="Arial" w:hAnsi="Arial" w:cs="Arial"/>
                <w:b/>
              </w:rPr>
              <w:t xml:space="preserve"> 12</w:t>
            </w:r>
            <w:r>
              <w:rPr>
                <w:rFonts w:ascii="Arial" w:hAnsi="Arial" w:cs="Arial"/>
              </w:rPr>
              <w:t xml:space="preserve"> Feb. 2022</w:t>
            </w:r>
          </w:p>
        </w:tc>
        <w:tc>
          <w:tcPr>
            <w:tcW w:w="4773" w:type="dxa"/>
            <w:gridSpan w:val="4"/>
          </w:tcPr>
          <w:p w14:paraId="75ABE801" w14:textId="77777777" w:rsidR="00F36638" w:rsidRPr="00DD2B49" w:rsidRDefault="00F36638" w:rsidP="00483188">
            <w:pPr>
              <w:spacing w:after="0" w:line="240" w:lineRule="auto"/>
              <w:rPr>
                <w:rFonts w:ascii="Arial" w:hAnsi="Arial" w:cs="Arial"/>
              </w:rPr>
            </w:pPr>
            <w:r w:rsidRPr="00BF544C">
              <w:rPr>
                <w:rFonts w:ascii="Arial" w:hAnsi="Arial" w:cs="Arial"/>
                <w:b/>
              </w:rPr>
              <w:t>Course Title</w:t>
            </w:r>
            <w:r w:rsidRPr="00DD2B49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Technical Communication</w:t>
            </w:r>
          </w:p>
          <w:p w14:paraId="5EF0675F" w14:textId="77777777" w:rsidR="00F36638" w:rsidRPr="00BF544C" w:rsidRDefault="00F36638" w:rsidP="00483188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  <w:tr w:rsidR="00F36638" w:rsidRPr="00F36638" w14:paraId="6916D87B" w14:textId="77777777" w:rsidTr="00483188">
        <w:trPr>
          <w:gridAfter w:val="2"/>
          <w:wAfter w:w="195" w:type="dxa"/>
          <w:trHeight w:val="368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69416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6638">
              <w:rPr>
                <w:rFonts w:ascii="Arial" w:hAnsi="Arial" w:cs="Arial"/>
                <w:b/>
                <w:sz w:val="20"/>
                <w:szCs w:val="20"/>
              </w:rPr>
              <w:t>S.NO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C02DC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6638">
              <w:rPr>
                <w:rFonts w:ascii="Arial" w:hAnsi="Arial" w:cs="Arial"/>
                <w:b/>
                <w:sz w:val="20"/>
                <w:szCs w:val="20"/>
              </w:rPr>
              <w:t>KL, CO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676DC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6638">
              <w:rPr>
                <w:rFonts w:ascii="Arial" w:hAnsi="Arial" w:cs="Arial"/>
                <w:b/>
                <w:sz w:val="20"/>
                <w:szCs w:val="20"/>
              </w:rPr>
              <w:t>Question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A8D98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6638">
              <w:rPr>
                <w:rFonts w:ascii="Arial" w:hAnsi="Arial" w:cs="Arial"/>
                <w:b/>
                <w:sz w:val="20"/>
                <w:szCs w:val="20"/>
              </w:rPr>
              <w:t>Marks</w:t>
            </w:r>
          </w:p>
        </w:tc>
      </w:tr>
      <w:tr w:rsidR="00F36638" w:rsidRPr="00F36638" w14:paraId="282D25F3" w14:textId="77777777" w:rsidTr="00483188">
        <w:trPr>
          <w:gridAfter w:val="2"/>
          <w:wAfter w:w="195" w:type="dxa"/>
          <w:trHeight w:val="440"/>
        </w:trPr>
        <w:tc>
          <w:tcPr>
            <w:tcW w:w="9828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7BE5D7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b/>
                <w:sz w:val="20"/>
                <w:szCs w:val="20"/>
              </w:rPr>
              <w:t>SECTION A</w:t>
            </w:r>
          </w:p>
        </w:tc>
      </w:tr>
      <w:tr w:rsidR="00F36638" w:rsidRPr="00F36638" w14:paraId="43E6B332" w14:textId="77777777" w:rsidTr="00483188">
        <w:trPr>
          <w:gridAfter w:val="2"/>
          <w:wAfter w:w="195" w:type="dxa"/>
          <w:trHeight w:val="440"/>
        </w:trPr>
        <w:tc>
          <w:tcPr>
            <w:tcW w:w="9828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5A1A2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36638">
              <w:rPr>
                <w:rFonts w:ascii="Arial" w:hAnsi="Arial" w:cs="Arial"/>
                <w:b/>
                <w:sz w:val="20"/>
                <w:szCs w:val="20"/>
              </w:rPr>
              <w:t xml:space="preserve">1. </w:t>
            </w:r>
            <w:r w:rsidRPr="00F36638">
              <w:rPr>
                <w:rFonts w:ascii="Arial" w:hAnsi="Arial" w:cs="Arial"/>
                <w:sz w:val="20"/>
                <w:szCs w:val="20"/>
              </w:rPr>
              <w:t>Attempt</w:t>
            </w:r>
            <w:r w:rsidRPr="00F36638">
              <w:rPr>
                <w:rFonts w:ascii="Arial" w:hAnsi="Arial" w:cs="Arial"/>
                <w:b/>
                <w:sz w:val="20"/>
                <w:szCs w:val="20"/>
              </w:rPr>
              <w:t xml:space="preserve"> ALL 5 </w:t>
            </w:r>
            <w:r w:rsidRPr="00F36638">
              <w:rPr>
                <w:rFonts w:ascii="Arial" w:hAnsi="Arial" w:cs="Arial"/>
                <w:sz w:val="20"/>
                <w:szCs w:val="20"/>
              </w:rPr>
              <w:t>Parts</w:t>
            </w:r>
            <w:r w:rsidRPr="00F36638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                                                                        (2x5)</w:t>
            </w:r>
          </w:p>
        </w:tc>
      </w:tr>
      <w:tr w:rsidR="00F36638" w:rsidRPr="00F36638" w14:paraId="5F9CF004" w14:textId="77777777" w:rsidTr="00483188">
        <w:trPr>
          <w:gridAfter w:val="2"/>
          <w:wAfter w:w="195" w:type="dxa"/>
          <w:trHeight w:val="395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55BDC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 xml:space="preserve"> a)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1C078" w14:textId="2C5C548C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K2, CO</w:t>
            </w:r>
            <w:r w:rsidR="0058596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18240" w14:textId="151B9318" w:rsidR="00F36638" w:rsidRPr="00F36638" w:rsidRDefault="00504999" w:rsidP="0048318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Define various purposes of Report. Give examples.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EB61A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F36638" w:rsidRPr="00F36638" w14:paraId="3F357B70" w14:textId="77777777" w:rsidTr="00483188">
        <w:trPr>
          <w:gridAfter w:val="2"/>
          <w:wAfter w:w="195" w:type="dxa"/>
          <w:trHeight w:val="53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0AAF0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A78B9" w14:textId="25F2E222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K2, CO</w:t>
            </w:r>
            <w:r w:rsidR="0058596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6529C" w14:textId="5E88025D" w:rsidR="00F36638" w:rsidRPr="00F36638" w:rsidRDefault="00F36638" w:rsidP="00483188">
            <w:pPr>
              <w:tabs>
                <w:tab w:val="left" w:pos="270"/>
              </w:tabs>
              <w:suppressAutoHyphens/>
              <w:spacing w:after="0" w:line="240" w:lineRule="auto"/>
              <w:jc w:val="both"/>
              <w:rPr>
                <w:rFonts w:ascii="Arial" w:hAnsi="Arial" w:cs="Arial"/>
                <w:caps/>
                <w:color w:val="000000" w:themeColor="text1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 xml:space="preserve">What </w:t>
            </w:r>
            <w:r w:rsidR="00504999">
              <w:rPr>
                <w:rFonts w:ascii="Arial" w:hAnsi="Arial" w:cs="Arial"/>
                <w:sz w:val="20"/>
                <w:szCs w:val="20"/>
              </w:rPr>
              <w:t xml:space="preserve">is the difference between </w:t>
            </w:r>
            <w:r w:rsidR="00585968">
              <w:rPr>
                <w:rFonts w:ascii="Arial" w:hAnsi="Arial" w:cs="Arial"/>
                <w:sz w:val="20"/>
                <w:szCs w:val="20"/>
              </w:rPr>
              <w:t>Seminar and Conference? Explain.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BF8D2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F36638" w:rsidRPr="00F36638" w14:paraId="0427F7FB" w14:textId="77777777" w:rsidTr="00483188">
        <w:trPr>
          <w:gridAfter w:val="2"/>
          <w:wAfter w:w="195" w:type="dxa"/>
          <w:trHeight w:val="53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D47F1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D8A45" w14:textId="5232A694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K2, CO</w:t>
            </w:r>
            <w:r w:rsidR="0058596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E48DE" w14:textId="402FCC38" w:rsidR="00F36638" w:rsidRPr="00F36638" w:rsidRDefault="00585968" w:rsidP="0048318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is a Proposal? Describe Solicited and Unsolicited Proposal</w:t>
            </w:r>
            <w:r w:rsidR="00F36638" w:rsidRPr="00F3663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E484A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F36638" w:rsidRPr="00F36638" w14:paraId="58D07E29" w14:textId="77777777" w:rsidTr="00483188">
        <w:trPr>
          <w:gridAfter w:val="2"/>
          <w:wAfter w:w="195" w:type="dxa"/>
          <w:trHeight w:val="53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11B66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4C8E9" w14:textId="750E4C63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K2, CO</w:t>
            </w:r>
            <w:r w:rsidR="0058596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C569B" w14:textId="1CCA779A" w:rsidR="00F36638" w:rsidRPr="00F36638" w:rsidRDefault="00585968" w:rsidP="0048318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many types of Resume are there? Give details.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3487C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F36638" w:rsidRPr="00F36638" w14:paraId="22C3D9C6" w14:textId="77777777" w:rsidTr="00483188">
        <w:trPr>
          <w:gridAfter w:val="2"/>
          <w:wAfter w:w="195" w:type="dxa"/>
          <w:trHeight w:val="53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4BED0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91C2F" w14:textId="3FD6B28B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K2, CO</w:t>
            </w:r>
            <w:r w:rsidR="0058596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B231F" w14:textId="51A9617C" w:rsidR="00F36638" w:rsidRPr="00F36638" w:rsidRDefault="00585968" w:rsidP="0048318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is AIDA principle? Explain with example.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F3368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F36638" w:rsidRPr="00F36638" w14:paraId="128052D0" w14:textId="77777777" w:rsidTr="00483188">
        <w:trPr>
          <w:gridAfter w:val="2"/>
          <w:wAfter w:w="195" w:type="dxa"/>
          <w:trHeight w:val="350"/>
        </w:trPr>
        <w:tc>
          <w:tcPr>
            <w:tcW w:w="9828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865539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6638">
              <w:rPr>
                <w:rFonts w:ascii="Arial" w:hAnsi="Arial" w:cs="Arial"/>
                <w:b/>
                <w:sz w:val="20"/>
                <w:szCs w:val="20"/>
              </w:rPr>
              <w:t>SECTION B</w:t>
            </w:r>
          </w:p>
        </w:tc>
      </w:tr>
      <w:tr w:rsidR="00F36638" w:rsidRPr="00F36638" w14:paraId="6E06BA71" w14:textId="77777777" w:rsidTr="00483188">
        <w:trPr>
          <w:gridAfter w:val="2"/>
          <w:wAfter w:w="195" w:type="dxa"/>
          <w:trHeight w:val="350"/>
        </w:trPr>
        <w:tc>
          <w:tcPr>
            <w:tcW w:w="9828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5A6A4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36638">
              <w:rPr>
                <w:rFonts w:ascii="Arial" w:hAnsi="Arial" w:cs="Arial"/>
                <w:b/>
                <w:sz w:val="20"/>
                <w:szCs w:val="20"/>
              </w:rPr>
              <w:t xml:space="preserve">2. </w:t>
            </w:r>
            <w:r w:rsidRPr="00F36638">
              <w:rPr>
                <w:rFonts w:ascii="Arial" w:hAnsi="Arial" w:cs="Arial"/>
                <w:sz w:val="20"/>
                <w:szCs w:val="20"/>
              </w:rPr>
              <w:t xml:space="preserve">Attempt </w:t>
            </w:r>
            <w:r w:rsidRPr="00F36638">
              <w:rPr>
                <w:rFonts w:ascii="Arial" w:hAnsi="Arial" w:cs="Arial"/>
                <w:b/>
                <w:sz w:val="20"/>
                <w:szCs w:val="20"/>
              </w:rPr>
              <w:t xml:space="preserve">all Four </w:t>
            </w:r>
            <w:r w:rsidRPr="00F36638">
              <w:rPr>
                <w:rFonts w:ascii="Arial" w:hAnsi="Arial" w:cs="Arial"/>
                <w:sz w:val="20"/>
                <w:szCs w:val="20"/>
              </w:rPr>
              <w:t>Parts</w:t>
            </w:r>
            <w:r w:rsidRPr="00F36638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                                                                    (4x5)</w:t>
            </w:r>
          </w:p>
        </w:tc>
      </w:tr>
      <w:tr w:rsidR="00F36638" w:rsidRPr="00F36638" w14:paraId="0F0EF57C" w14:textId="77777777" w:rsidTr="00483188">
        <w:trPr>
          <w:gridAfter w:val="2"/>
          <w:wAfter w:w="195" w:type="dxa"/>
          <w:trHeight w:val="62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B6B3A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D5263" w14:textId="254E8D50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K</w:t>
            </w:r>
            <w:r w:rsidR="00585968">
              <w:rPr>
                <w:rFonts w:ascii="Arial" w:hAnsi="Arial" w:cs="Arial"/>
                <w:sz w:val="20"/>
                <w:szCs w:val="20"/>
              </w:rPr>
              <w:t>2</w:t>
            </w:r>
            <w:r w:rsidRPr="00F36638">
              <w:rPr>
                <w:rFonts w:ascii="Arial" w:hAnsi="Arial" w:cs="Arial"/>
                <w:sz w:val="20"/>
                <w:szCs w:val="20"/>
              </w:rPr>
              <w:t>, CO</w:t>
            </w:r>
            <w:r w:rsidR="0058596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E49EE" w14:textId="49714BE0" w:rsidR="00F36638" w:rsidRPr="00F36638" w:rsidRDefault="00585968" w:rsidP="00483188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Describe 7 Cs of effective business writing.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6D825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F36638" w:rsidRPr="00F36638" w14:paraId="4DD7CA2E" w14:textId="77777777" w:rsidTr="00483188">
        <w:trPr>
          <w:gridAfter w:val="2"/>
          <w:wAfter w:w="195" w:type="dxa"/>
          <w:trHeight w:val="62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C5B35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3CCD5" w14:textId="226E9DED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K2, CO</w:t>
            </w:r>
            <w:r w:rsidR="0058596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5D349" w14:textId="3E64B71E" w:rsidR="00F36638" w:rsidRPr="00F36638" w:rsidRDefault="00694690" w:rsidP="00483188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What is a Report? Describe its various types.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74B12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F36638" w:rsidRPr="00F36638" w14:paraId="3E084B4E" w14:textId="77777777" w:rsidTr="00483188">
        <w:trPr>
          <w:gridAfter w:val="2"/>
          <w:wAfter w:w="195" w:type="dxa"/>
          <w:trHeight w:val="62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41BFA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23ACA" w14:textId="353533C4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K</w:t>
            </w:r>
            <w:r w:rsidR="00694690">
              <w:rPr>
                <w:rFonts w:ascii="Arial" w:hAnsi="Arial" w:cs="Arial"/>
                <w:sz w:val="20"/>
                <w:szCs w:val="20"/>
              </w:rPr>
              <w:t>6</w:t>
            </w:r>
            <w:r w:rsidRPr="00F36638">
              <w:rPr>
                <w:rFonts w:ascii="Arial" w:hAnsi="Arial" w:cs="Arial"/>
                <w:sz w:val="20"/>
                <w:szCs w:val="20"/>
              </w:rPr>
              <w:t>, CO</w:t>
            </w:r>
            <w:r w:rsidR="0058596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5F940" w14:textId="02465039" w:rsidR="00F36638" w:rsidRPr="00F36638" w:rsidRDefault="00694690" w:rsidP="00483188">
            <w:pPr>
              <w:tabs>
                <w:tab w:val="left" w:pos="681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Write a Technical Proposal on “Establishment of Computer Lab in your institution.” Invent necessary details.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7E9FC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F36638" w:rsidRPr="00F36638" w14:paraId="45953886" w14:textId="77777777" w:rsidTr="00483188">
        <w:trPr>
          <w:gridAfter w:val="2"/>
          <w:wAfter w:w="195" w:type="dxa"/>
          <w:trHeight w:val="62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DB23F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BFC97" w14:textId="0BFE8E75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K2, CO</w:t>
            </w:r>
            <w:r w:rsidR="0058596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627A9" w14:textId="5578B735" w:rsidR="00F36638" w:rsidRPr="00F36638" w:rsidRDefault="00694690" w:rsidP="0048318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is the method of technical research paper writing? Explain it with detail.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C736E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F36638" w:rsidRPr="00F36638" w14:paraId="6DE66E3F" w14:textId="77777777" w:rsidTr="00483188">
        <w:trPr>
          <w:gridAfter w:val="2"/>
          <w:wAfter w:w="195" w:type="dxa"/>
          <w:trHeight w:val="431"/>
        </w:trPr>
        <w:tc>
          <w:tcPr>
            <w:tcW w:w="9828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A6465F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6638">
              <w:rPr>
                <w:rFonts w:ascii="Arial" w:hAnsi="Arial" w:cs="Arial"/>
                <w:b/>
                <w:sz w:val="20"/>
                <w:szCs w:val="20"/>
              </w:rPr>
              <w:t>SECTION C</w:t>
            </w:r>
          </w:p>
        </w:tc>
      </w:tr>
      <w:tr w:rsidR="00F36638" w:rsidRPr="00F36638" w14:paraId="3D8AE3DE" w14:textId="77777777" w:rsidTr="00483188">
        <w:trPr>
          <w:gridAfter w:val="2"/>
          <w:wAfter w:w="195" w:type="dxa"/>
          <w:trHeight w:val="431"/>
        </w:trPr>
        <w:tc>
          <w:tcPr>
            <w:tcW w:w="9828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04885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36638">
              <w:rPr>
                <w:rFonts w:ascii="Arial" w:hAnsi="Arial" w:cs="Arial"/>
                <w:b/>
                <w:sz w:val="20"/>
                <w:szCs w:val="20"/>
              </w:rPr>
              <w:t xml:space="preserve">3. </w:t>
            </w:r>
            <w:r w:rsidRPr="00F36638">
              <w:rPr>
                <w:rFonts w:ascii="Arial" w:hAnsi="Arial" w:cs="Arial"/>
                <w:sz w:val="20"/>
                <w:szCs w:val="20"/>
              </w:rPr>
              <w:t xml:space="preserve">Attempt </w:t>
            </w:r>
            <w:r w:rsidRPr="00F36638">
              <w:rPr>
                <w:rFonts w:ascii="Arial" w:hAnsi="Arial" w:cs="Arial"/>
                <w:b/>
                <w:sz w:val="20"/>
                <w:szCs w:val="20"/>
              </w:rPr>
              <w:t>all Two</w:t>
            </w:r>
            <w:r w:rsidRPr="00F36638">
              <w:rPr>
                <w:rFonts w:ascii="Arial" w:hAnsi="Arial" w:cs="Arial"/>
                <w:sz w:val="20"/>
                <w:szCs w:val="20"/>
              </w:rPr>
              <w:t xml:space="preserve"> Parts</w:t>
            </w:r>
            <w:r w:rsidRPr="00F36638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                                                                     (2x10)</w:t>
            </w:r>
          </w:p>
        </w:tc>
      </w:tr>
      <w:tr w:rsidR="00F36638" w:rsidRPr="00F36638" w14:paraId="6106CD61" w14:textId="77777777" w:rsidTr="00483188">
        <w:trPr>
          <w:gridAfter w:val="2"/>
          <w:wAfter w:w="195" w:type="dxa"/>
          <w:trHeight w:val="629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4956A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 xml:space="preserve"> a)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4CE37" w14:textId="14DB9EC8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K</w:t>
            </w:r>
            <w:r w:rsidR="00694690">
              <w:rPr>
                <w:rFonts w:ascii="Arial" w:hAnsi="Arial" w:cs="Arial"/>
                <w:sz w:val="20"/>
                <w:szCs w:val="20"/>
              </w:rPr>
              <w:t>6</w:t>
            </w:r>
            <w:r w:rsidRPr="00F36638">
              <w:rPr>
                <w:rFonts w:ascii="Arial" w:hAnsi="Arial" w:cs="Arial"/>
                <w:sz w:val="20"/>
                <w:szCs w:val="20"/>
              </w:rPr>
              <w:t>, CO</w:t>
            </w:r>
            <w:r w:rsidR="0058596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7CB21" w14:textId="0791B892" w:rsidR="00F36638" w:rsidRPr="00F36638" w:rsidRDefault="00694690" w:rsidP="00483188">
            <w:pPr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IN"/>
              </w:rPr>
              <w:t xml:space="preserve">Write a job application letter for the post of Senior Software Engineer. </w:t>
            </w:r>
            <w:r w:rsidR="000C1001">
              <w:rPr>
                <w:rFonts w:ascii="Arial" w:hAnsi="Arial" w:cs="Arial"/>
                <w:color w:val="000000" w:themeColor="text1"/>
                <w:sz w:val="20"/>
                <w:szCs w:val="20"/>
                <w:lang w:val="en-IN"/>
              </w:rPr>
              <w:t>Draft Resume also to attach with it. Invent necessary details.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87ED6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F36638" w:rsidRPr="00F36638" w14:paraId="0F70BE3D" w14:textId="77777777" w:rsidTr="00483188">
        <w:trPr>
          <w:gridAfter w:val="2"/>
          <w:wAfter w:w="195" w:type="dxa"/>
          <w:trHeight w:val="557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1E2D2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7714D" w14:textId="7250A22A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K2, CO</w:t>
            </w:r>
            <w:r w:rsidR="0058596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256BD" w14:textId="6A1BC7FF" w:rsidR="00F36638" w:rsidRPr="00F36638" w:rsidRDefault="000C1001" w:rsidP="00483188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Write Front Matter, Main Body and Back Matter for structuring a Technical Report. Give proper details.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65A3E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</w:tbl>
    <w:p w14:paraId="733EE919" w14:textId="77777777" w:rsidR="00F36638" w:rsidRPr="00F36638" w:rsidRDefault="00F36638" w:rsidP="00F36638">
      <w:pPr>
        <w:pStyle w:val="NoSpacing"/>
        <w:rPr>
          <w:rFonts w:ascii="Arial" w:hAnsi="Arial" w:cs="Arial"/>
          <w:sz w:val="20"/>
          <w:szCs w:val="20"/>
        </w:rPr>
      </w:pPr>
    </w:p>
    <w:p w14:paraId="4F815419" w14:textId="77777777" w:rsidR="00F36638" w:rsidRPr="00F36638" w:rsidRDefault="00F36638" w:rsidP="00F36638">
      <w:pPr>
        <w:pStyle w:val="NoSpacing"/>
        <w:rPr>
          <w:rFonts w:ascii="Arial" w:hAnsi="Arial" w:cs="Arial"/>
          <w:sz w:val="20"/>
          <w:szCs w:val="20"/>
        </w:rPr>
      </w:pPr>
      <w:r w:rsidRPr="00F36638">
        <w:rPr>
          <w:rFonts w:ascii="Arial" w:hAnsi="Arial" w:cs="Arial"/>
          <w:sz w:val="20"/>
          <w:szCs w:val="20"/>
        </w:rPr>
        <w:t>CO-Course Outcomes mapped with respective question</w:t>
      </w:r>
    </w:p>
    <w:p w14:paraId="2F843234" w14:textId="77777777" w:rsidR="00F36638" w:rsidRPr="00F36638" w:rsidRDefault="00F36638" w:rsidP="00F36638">
      <w:pPr>
        <w:pStyle w:val="NoSpacing"/>
        <w:rPr>
          <w:rFonts w:ascii="Arial" w:hAnsi="Arial" w:cs="Arial"/>
          <w:sz w:val="20"/>
          <w:szCs w:val="20"/>
        </w:rPr>
      </w:pPr>
      <w:r w:rsidRPr="00F36638">
        <w:rPr>
          <w:rFonts w:ascii="Arial" w:hAnsi="Arial" w:cs="Arial"/>
          <w:sz w:val="20"/>
          <w:szCs w:val="20"/>
        </w:rPr>
        <w:t>KL- Bloom’s Knowledge Level (K</w:t>
      </w:r>
      <w:r w:rsidRPr="00F36638">
        <w:rPr>
          <w:rFonts w:ascii="Arial" w:hAnsi="Arial" w:cs="Arial"/>
          <w:sz w:val="20"/>
          <w:szCs w:val="20"/>
          <w:vertAlign w:val="subscript"/>
        </w:rPr>
        <w:t>1</w:t>
      </w:r>
      <w:r w:rsidRPr="00F36638">
        <w:rPr>
          <w:rFonts w:ascii="Arial" w:hAnsi="Arial" w:cs="Arial"/>
          <w:sz w:val="20"/>
          <w:szCs w:val="20"/>
        </w:rPr>
        <w:t>,K</w:t>
      </w:r>
      <w:r w:rsidRPr="00F36638">
        <w:rPr>
          <w:rFonts w:ascii="Arial" w:hAnsi="Arial" w:cs="Arial"/>
          <w:sz w:val="20"/>
          <w:szCs w:val="20"/>
          <w:vertAlign w:val="subscript"/>
        </w:rPr>
        <w:t>2</w:t>
      </w:r>
      <w:r w:rsidRPr="00F36638">
        <w:rPr>
          <w:rFonts w:ascii="Arial" w:hAnsi="Arial" w:cs="Arial"/>
          <w:sz w:val="20"/>
          <w:szCs w:val="20"/>
        </w:rPr>
        <w:t>,K</w:t>
      </w:r>
      <w:r w:rsidRPr="00F36638">
        <w:rPr>
          <w:rFonts w:ascii="Arial" w:hAnsi="Arial" w:cs="Arial"/>
          <w:sz w:val="20"/>
          <w:szCs w:val="20"/>
          <w:vertAlign w:val="subscript"/>
        </w:rPr>
        <w:t>3</w:t>
      </w:r>
      <w:r w:rsidRPr="00F36638">
        <w:rPr>
          <w:rFonts w:ascii="Arial" w:hAnsi="Arial" w:cs="Arial"/>
          <w:sz w:val="20"/>
          <w:szCs w:val="20"/>
        </w:rPr>
        <w:t>,K</w:t>
      </w:r>
      <w:r w:rsidRPr="00F36638">
        <w:rPr>
          <w:rFonts w:ascii="Arial" w:hAnsi="Arial" w:cs="Arial"/>
          <w:sz w:val="20"/>
          <w:szCs w:val="20"/>
          <w:vertAlign w:val="subscript"/>
        </w:rPr>
        <w:t>4</w:t>
      </w:r>
      <w:r w:rsidRPr="00F36638">
        <w:rPr>
          <w:rFonts w:ascii="Arial" w:hAnsi="Arial" w:cs="Arial"/>
          <w:sz w:val="20"/>
          <w:szCs w:val="20"/>
        </w:rPr>
        <w:t>,K</w:t>
      </w:r>
      <w:r w:rsidRPr="00F36638">
        <w:rPr>
          <w:rFonts w:ascii="Arial" w:hAnsi="Arial" w:cs="Arial"/>
          <w:sz w:val="20"/>
          <w:szCs w:val="20"/>
          <w:vertAlign w:val="subscript"/>
        </w:rPr>
        <w:t>5</w:t>
      </w:r>
      <w:r w:rsidRPr="00F36638">
        <w:rPr>
          <w:rFonts w:ascii="Arial" w:hAnsi="Arial" w:cs="Arial"/>
          <w:sz w:val="20"/>
          <w:szCs w:val="20"/>
        </w:rPr>
        <w:t>,K</w:t>
      </w:r>
      <w:r w:rsidRPr="00F36638">
        <w:rPr>
          <w:rFonts w:ascii="Arial" w:hAnsi="Arial" w:cs="Arial"/>
          <w:sz w:val="20"/>
          <w:szCs w:val="20"/>
          <w:vertAlign w:val="subscript"/>
        </w:rPr>
        <w:t>6</w:t>
      </w:r>
      <w:r w:rsidRPr="00F36638">
        <w:rPr>
          <w:rFonts w:ascii="Arial" w:hAnsi="Arial" w:cs="Arial"/>
          <w:sz w:val="20"/>
          <w:szCs w:val="20"/>
        </w:rPr>
        <w:t>)</w:t>
      </w:r>
    </w:p>
    <w:p w14:paraId="66EDE10C" w14:textId="20C4AC0A" w:rsidR="005E5205" w:rsidRDefault="00F36638" w:rsidP="00F36638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F36638">
        <w:rPr>
          <w:rFonts w:ascii="Arial" w:hAnsi="Arial" w:cs="Arial"/>
          <w:sz w:val="20"/>
          <w:szCs w:val="20"/>
        </w:rPr>
        <w:t>K</w:t>
      </w:r>
      <w:r w:rsidRPr="00F36638">
        <w:rPr>
          <w:rFonts w:ascii="Arial" w:hAnsi="Arial" w:cs="Arial"/>
          <w:sz w:val="20"/>
          <w:szCs w:val="20"/>
          <w:vertAlign w:val="subscript"/>
        </w:rPr>
        <w:t>1</w:t>
      </w:r>
      <w:r w:rsidRPr="00F36638">
        <w:rPr>
          <w:rFonts w:ascii="Arial" w:hAnsi="Arial" w:cs="Arial"/>
          <w:sz w:val="20"/>
          <w:szCs w:val="20"/>
        </w:rPr>
        <w:t xml:space="preserve"> – RememberK</w:t>
      </w:r>
      <w:r w:rsidRPr="00F36638">
        <w:rPr>
          <w:rFonts w:ascii="Arial" w:hAnsi="Arial" w:cs="Arial"/>
          <w:sz w:val="20"/>
          <w:szCs w:val="20"/>
          <w:vertAlign w:val="subscript"/>
        </w:rPr>
        <w:t>2</w:t>
      </w:r>
      <w:r w:rsidRPr="00F36638">
        <w:rPr>
          <w:rFonts w:ascii="Arial" w:hAnsi="Arial" w:cs="Arial"/>
          <w:sz w:val="20"/>
          <w:szCs w:val="20"/>
        </w:rPr>
        <w:t xml:space="preserve"> – UnderstandK</w:t>
      </w:r>
      <w:r w:rsidRPr="00F36638">
        <w:rPr>
          <w:rFonts w:ascii="Arial" w:hAnsi="Arial" w:cs="Arial"/>
          <w:sz w:val="20"/>
          <w:szCs w:val="20"/>
          <w:vertAlign w:val="subscript"/>
        </w:rPr>
        <w:t>3</w:t>
      </w:r>
      <w:r w:rsidRPr="00F36638">
        <w:rPr>
          <w:rFonts w:ascii="Arial" w:hAnsi="Arial" w:cs="Arial"/>
          <w:sz w:val="20"/>
          <w:szCs w:val="20"/>
        </w:rPr>
        <w:t xml:space="preserve"> – ApplyK</w:t>
      </w:r>
      <w:r w:rsidRPr="00F36638">
        <w:rPr>
          <w:rFonts w:ascii="Arial" w:hAnsi="Arial" w:cs="Arial"/>
          <w:sz w:val="20"/>
          <w:szCs w:val="20"/>
          <w:vertAlign w:val="subscript"/>
        </w:rPr>
        <w:t>4</w:t>
      </w:r>
      <w:r w:rsidRPr="00F36638">
        <w:rPr>
          <w:rFonts w:ascii="Arial" w:hAnsi="Arial" w:cs="Arial"/>
          <w:sz w:val="20"/>
          <w:szCs w:val="20"/>
        </w:rPr>
        <w:t xml:space="preserve"> – AnalyzeK</w:t>
      </w:r>
      <w:r w:rsidRPr="00F36638">
        <w:rPr>
          <w:rFonts w:ascii="Arial" w:hAnsi="Arial" w:cs="Arial"/>
          <w:sz w:val="20"/>
          <w:szCs w:val="20"/>
          <w:vertAlign w:val="subscript"/>
        </w:rPr>
        <w:t>5</w:t>
      </w:r>
      <w:r w:rsidRPr="00F36638">
        <w:rPr>
          <w:rFonts w:ascii="Arial" w:hAnsi="Arial" w:cs="Arial"/>
          <w:sz w:val="20"/>
          <w:szCs w:val="20"/>
        </w:rPr>
        <w:t xml:space="preserve"> – EvaluateK</w:t>
      </w:r>
      <w:r w:rsidRPr="00F36638">
        <w:rPr>
          <w:rFonts w:ascii="Arial" w:hAnsi="Arial" w:cs="Arial"/>
          <w:sz w:val="20"/>
          <w:szCs w:val="20"/>
          <w:vertAlign w:val="subscript"/>
        </w:rPr>
        <w:t>6</w:t>
      </w:r>
      <w:r w:rsidRPr="00F36638">
        <w:rPr>
          <w:rFonts w:ascii="Arial" w:hAnsi="Arial" w:cs="Arial"/>
          <w:sz w:val="20"/>
          <w:szCs w:val="20"/>
        </w:rPr>
        <w:t xml:space="preserve">– Create                            </w:t>
      </w:r>
    </w:p>
    <w:tbl>
      <w:tblPr>
        <w:tblW w:w="10023" w:type="dxa"/>
        <w:tblLook w:val="04A0" w:firstRow="1" w:lastRow="0" w:firstColumn="1" w:lastColumn="0" w:noHBand="0" w:noVBand="1"/>
      </w:tblPr>
      <w:tblGrid>
        <w:gridCol w:w="918"/>
        <w:gridCol w:w="990"/>
        <w:gridCol w:w="540"/>
        <w:gridCol w:w="2802"/>
        <w:gridCol w:w="3588"/>
        <w:gridCol w:w="990"/>
        <w:gridCol w:w="180"/>
        <w:gridCol w:w="15"/>
      </w:tblGrid>
      <w:tr w:rsidR="00F36638" w14:paraId="2A717B03" w14:textId="77777777" w:rsidTr="00483188">
        <w:trPr>
          <w:gridAfter w:val="1"/>
          <w:wAfter w:w="15" w:type="dxa"/>
        </w:trPr>
        <w:tc>
          <w:tcPr>
            <w:tcW w:w="1908" w:type="dxa"/>
            <w:gridSpan w:val="2"/>
            <w:shd w:val="clear" w:color="auto" w:fill="auto"/>
          </w:tcPr>
          <w:p w14:paraId="4C27175C" w14:textId="77777777" w:rsidR="00F36638" w:rsidRDefault="00F36638" w:rsidP="00483188">
            <w:pPr>
              <w:pStyle w:val="NoSpacing"/>
            </w:pPr>
            <w:r>
              <w:rPr>
                <w:noProof/>
                <w:lang w:val="en-IN" w:eastAsia="en-IN"/>
              </w:rPr>
              <w:lastRenderedPageBreak/>
              <w:drawing>
                <wp:anchor distT="0" distB="0" distL="114300" distR="114300" simplePos="0" relativeHeight="251661824" behindDoc="0" locked="0" layoutInCell="1" allowOverlap="1" wp14:anchorId="05714808" wp14:editId="65E51C8B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655320" cy="800100"/>
                  <wp:effectExtent l="19050" t="0" r="0" b="0"/>
                  <wp:wrapSquare wrapText="bothSides"/>
                  <wp:docPr id="2" name="Picture 1" descr="ABES_NEW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BES_NEW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00" w:type="dxa"/>
            <w:gridSpan w:val="5"/>
            <w:shd w:val="clear" w:color="auto" w:fill="auto"/>
          </w:tcPr>
          <w:p w14:paraId="12B80E4C" w14:textId="77777777" w:rsidR="00F36638" w:rsidRPr="006458AF" w:rsidRDefault="00F36638" w:rsidP="00483188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6458AF">
              <w:rPr>
                <w:rFonts w:ascii="Arial" w:hAnsi="Arial" w:cs="Arial"/>
                <w:b/>
              </w:rPr>
              <w:t>ABES Engineering College, Ghaziabad</w:t>
            </w:r>
          </w:p>
          <w:p w14:paraId="3A094656" w14:textId="77777777" w:rsidR="00F36638" w:rsidRDefault="00F36638" w:rsidP="00483188">
            <w:pPr>
              <w:pStyle w:val="NoSpacing"/>
              <w:jc w:val="center"/>
              <w:rPr>
                <w:b/>
                <w:color w:val="000000"/>
                <w:sz w:val="27"/>
                <w:szCs w:val="27"/>
              </w:rPr>
            </w:pPr>
            <w:r w:rsidRPr="00AE76B6">
              <w:rPr>
                <w:b/>
                <w:color w:val="000000"/>
                <w:sz w:val="27"/>
                <w:szCs w:val="27"/>
              </w:rPr>
              <w:t xml:space="preserve">Department of </w:t>
            </w:r>
            <w:r>
              <w:rPr>
                <w:b/>
                <w:color w:val="000000"/>
                <w:sz w:val="27"/>
                <w:szCs w:val="27"/>
              </w:rPr>
              <w:t>C</w:t>
            </w:r>
            <w:r w:rsidRPr="00AE76B6">
              <w:rPr>
                <w:b/>
                <w:color w:val="000000"/>
                <w:sz w:val="27"/>
                <w:szCs w:val="27"/>
              </w:rPr>
              <w:t>SE</w:t>
            </w:r>
          </w:p>
          <w:p w14:paraId="10DC2B16" w14:textId="661C6668" w:rsidR="00F36638" w:rsidRPr="006458AF" w:rsidRDefault="00F36638" w:rsidP="00483188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TC Assessment Practice Test --0</w:t>
            </w:r>
            <w:r w:rsidR="00660EB8">
              <w:rPr>
                <w:rFonts w:ascii="Arial" w:hAnsi="Arial" w:cs="Arial"/>
                <w:b/>
              </w:rPr>
              <w:t>3</w:t>
            </w:r>
          </w:p>
          <w:p w14:paraId="696D964C" w14:textId="77777777" w:rsidR="00F36638" w:rsidRPr="006458AF" w:rsidRDefault="00F36638" w:rsidP="00483188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(ODD Semester, 2021-22</w:t>
            </w:r>
            <w:r w:rsidRPr="006458AF">
              <w:rPr>
                <w:rFonts w:ascii="Arial" w:hAnsi="Arial" w:cs="Arial"/>
                <w:b/>
              </w:rPr>
              <w:t>)</w:t>
            </w:r>
          </w:p>
          <w:p w14:paraId="2C2BE15D" w14:textId="77777777" w:rsidR="00F36638" w:rsidRDefault="00F36638" w:rsidP="00483188">
            <w:pPr>
              <w:pStyle w:val="NoSpacing"/>
            </w:pPr>
          </w:p>
        </w:tc>
      </w:tr>
      <w:tr w:rsidR="00F36638" w14:paraId="14CB3122" w14:textId="77777777" w:rsidTr="00483188">
        <w:trPr>
          <w:gridAfter w:val="1"/>
          <w:wAfter w:w="15" w:type="dxa"/>
        </w:trPr>
        <w:tc>
          <w:tcPr>
            <w:tcW w:w="1908" w:type="dxa"/>
            <w:gridSpan w:val="2"/>
            <w:shd w:val="clear" w:color="auto" w:fill="auto"/>
          </w:tcPr>
          <w:p w14:paraId="5E88EDD7" w14:textId="77777777" w:rsidR="00F36638" w:rsidRDefault="00F36638" w:rsidP="00483188">
            <w:pPr>
              <w:pStyle w:val="NoSpacing"/>
              <w:rPr>
                <w:b/>
                <w:sz w:val="16"/>
                <w:szCs w:val="16"/>
              </w:rPr>
            </w:pPr>
            <w:r w:rsidRPr="006458AF">
              <w:rPr>
                <w:b/>
                <w:sz w:val="16"/>
                <w:szCs w:val="16"/>
              </w:rPr>
              <w:t>Estd. 2000</w:t>
            </w:r>
          </w:p>
          <w:p w14:paraId="46194372" w14:textId="77777777" w:rsidR="00F36638" w:rsidRPr="00BF544C" w:rsidRDefault="00F36638" w:rsidP="00483188">
            <w:pPr>
              <w:pStyle w:val="NoSpacing"/>
            </w:pPr>
          </w:p>
        </w:tc>
        <w:tc>
          <w:tcPr>
            <w:tcW w:w="8100" w:type="dxa"/>
            <w:gridSpan w:val="5"/>
            <w:shd w:val="clear" w:color="auto" w:fill="auto"/>
          </w:tcPr>
          <w:p w14:paraId="523D4D4C" w14:textId="77777777" w:rsidR="00F36638" w:rsidRDefault="00F36638" w:rsidP="00483188">
            <w:pPr>
              <w:pStyle w:val="NoSpacing"/>
            </w:pPr>
          </w:p>
        </w:tc>
      </w:tr>
      <w:tr w:rsidR="00F36638" w14:paraId="5B4DE573" w14:textId="77777777" w:rsidTr="00483188">
        <w:trPr>
          <w:gridAfter w:val="1"/>
          <w:wAfter w:w="15" w:type="dxa"/>
        </w:trPr>
        <w:tc>
          <w:tcPr>
            <w:tcW w:w="1908" w:type="dxa"/>
            <w:gridSpan w:val="2"/>
            <w:shd w:val="clear" w:color="auto" w:fill="auto"/>
          </w:tcPr>
          <w:p w14:paraId="522894A1" w14:textId="77777777" w:rsidR="00F36638" w:rsidRPr="006458AF" w:rsidRDefault="00F36638" w:rsidP="00483188">
            <w:pPr>
              <w:pStyle w:val="NoSpacing"/>
              <w:rPr>
                <w:rFonts w:ascii="Arial" w:hAnsi="Arial" w:cs="Arial"/>
                <w:b/>
              </w:rPr>
            </w:pPr>
            <w:r w:rsidRPr="006458AF">
              <w:rPr>
                <w:rFonts w:ascii="Arial" w:hAnsi="Arial" w:cs="Arial"/>
                <w:b/>
              </w:rPr>
              <w:t>M</w:t>
            </w:r>
            <w:r>
              <w:rPr>
                <w:rFonts w:ascii="Arial" w:hAnsi="Arial" w:cs="Arial"/>
                <w:b/>
              </w:rPr>
              <w:t xml:space="preserve">ax. </w:t>
            </w:r>
            <w:r w:rsidRPr="006458AF">
              <w:rPr>
                <w:rFonts w:ascii="Arial" w:hAnsi="Arial" w:cs="Arial"/>
                <w:b/>
              </w:rPr>
              <w:t>M</w:t>
            </w:r>
            <w:r>
              <w:rPr>
                <w:rFonts w:ascii="Arial" w:hAnsi="Arial" w:cs="Arial"/>
                <w:b/>
              </w:rPr>
              <w:t xml:space="preserve">arks: </w:t>
            </w:r>
            <w:r>
              <w:rPr>
                <w:rFonts w:ascii="Arial" w:hAnsi="Arial" w:cs="Arial"/>
              </w:rPr>
              <w:t>5</w:t>
            </w:r>
            <w:r w:rsidRPr="00975853">
              <w:rPr>
                <w:rFonts w:ascii="Arial" w:hAnsi="Arial" w:cs="Arial"/>
              </w:rPr>
              <w:t>0</w:t>
            </w:r>
          </w:p>
        </w:tc>
        <w:tc>
          <w:tcPr>
            <w:tcW w:w="8100" w:type="dxa"/>
            <w:gridSpan w:val="5"/>
            <w:shd w:val="clear" w:color="auto" w:fill="auto"/>
          </w:tcPr>
          <w:p w14:paraId="79DAD5ED" w14:textId="77777777" w:rsidR="00F36638" w:rsidRPr="006458AF" w:rsidRDefault="00F36638" w:rsidP="00483188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                                        </w:t>
            </w:r>
            <w:r w:rsidRPr="006458AF">
              <w:rPr>
                <w:rFonts w:ascii="Arial" w:hAnsi="Arial" w:cs="Arial"/>
                <w:b/>
              </w:rPr>
              <w:t>Time</w:t>
            </w:r>
            <w:r>
              <w:rPr>
                <w:rFonts w:ascii="Arial" w:hAnsi="Arial" w:cs="Arial"/>
                <w:b/>
              </w:rPr>
              <w:t>: 1 Hour, 20 Min.</w:t>
            </w:r>
          </w:p>
        </w:tc>
      </w:tr>
      <w:tr w:rsidR="00F36638" w:rsidRPr="00B354AD" w14:paraId="092CE867" w14:textId="77777777" w:rsidTr="00483188">
        <w:trPr>
          <w:trHeight w:val="280"/>
        </w:trPr>
        <w:tc>
          <w:tcPr>
            <w:tcW w:w="5250" w:type="dxa"/>
            <w:gridSpan w:val="4"/>
          </w:tcPr>
          <w:p w14:paraId="56684C76" w14:textId="77777777" w:rsidR="00F36638" w:rsidRPr="00E744C7" w:rsidRDefault="00F36638" w:rsidP="00483188">
            <w:pPr>
              <w:spacing w:after="0" w:line="240" w:lineRule="auto"/>
              <w:rPr>
                <w:rFonts w:ascii="Arial" w:hAnsi="Arial" w:cs="Arial"/>
              </w:rPr>
            </w:pPr>
            <w:r w:rsidRPr="00BF544C">
              <w:rPr>
                <w:rFonts w:ascii="Arial" w:hAnsi="Arial" w:cs="Arial"/>
                <w:b/>
              </w:rPr>
              <w:t>Programme: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DD2B49">
              <w:rPr>
                <w:rFonts w:ascii="Arial" w:hAnsi="Arial" w:cs="Arial"/>
              </w:rPr>
              <w:t>B.Tech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4773" w:type="dxa"/>
            <w:gridSpan w:val="4"/>
          </w:tcPr>
          <w:p w14:paraId="7A4A22FB" w14:textId="77777777" w:rsidR="00F36638" w:rsidRPr="00E744C7" w:rsidRDefault="00F36638" w:rsidP="0048318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Semester/</w:t>
            </w:r>
            <w:r w:rsidRPr="00BF544C">
              <w:rPr>
                <w:rFonts w:ascii="Arial" w:hAnsi="Arial" w:cs="Arial"/>
                <w:b/>
              </w:rPr>
              <w:t>Section: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III A, B, C</w:t>
            </w:r>
          </w:p>
        </w:tc>
      </w:tr>
      <w:tr w:rsidR="00F36638" w:rsidRPr="00B354AD" w14:paraId="20B041BD" w14:textId="77777777" w:rsidTr="00483188">
        <w:trPr>
          <w:trHeight w:val="561"/>
        </w:trPr>
        <w:tc>
          <w:tcPr>
            <w:tcW w:w="5250" w:type="dxa"/>
            <w:gridSpan w:val="4"/>
          </w:tcPr>
          <w:p w14:paraId="1ADC7C94" w14:textId="77777777" w:rsidR="00F36638" w:rsidRDefault="00F36638" w:rsidP="00483188">
            <w:pPr>
              <w:spacing w:after="0" w:line="240" w:lineRule="auto"/>
              <w:rPr>
                <w:rFonts w:ascii="Arial" w:hAnsi="Arial" w:cs="Arial"/>
              </w:rPr>
            </w:pPr>
            <w:r w:rsidRPr="00BF544C">
              <w:rPr>
                <w:rFonts w:ascii="Arial" w:hAnsi="Arial" w:cs="Arial"/>
                <w:b/>
              </w:rPr>
              <w:t>Course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BF544C">
              <w:rPr>
                <w:rFonts w:ascii="Arial" w:hAnsi="Arial" w:cs="Arial"/>
                <w:b/>
              </w:rPr>
              <w:t>Code</w:t>
            </w:r>
            <w:r w:rsidRPr="00E744C7">
              <w:rPr>
                <w:rFonts w:ascii="Arial" w:hAnsi="Arial" w:cs="Arial"/>
              </w:rPr>
              <w:t>:</w:t>
            </w:r>
            <w:r>
              <w:t xml:space="preserve"> </w:t>
            </w:r>
            <w:r>
              <w:rPr>
                <w:rFonts w:ascii="Arial" w:hAnsi="Arial" w:cs="Arial"/>
              </w:rPr>
              <w:t>KAS-</w:t>
            </w:r>
            <w:r w:rsidRPr="00DD2B49">
              <w:rPr>
                <w:rFonts w:ascii="Arial" w:hAnsi="Arial" w:cs="Arial"/>
              </w:rPr>
              <w:t>30</w:t>
            </w:r>
            <w:r>
              <w:rPr>
                <w:rFonts w:ascii="Arial" w:hAnsi="Arial" w:cs="Arial"/>
              </w:rPr>
              <w:t>1</w:t>
            </w:r>
          </w:p>
          <w:p w14:paraId="17A40658" w14:textId="48B12426" w:rsidR="00F36638" w:rsidRPr="00BF544C" w:rsidRDefault="00F36638" w:rsidP="00483188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BF544C">
              <w:rPr>
                <w:rFonts w:ascii="Arial" w:hAnsi="Arial" w:cs="Arial"/>
                <w:b/>
              </w:rPr>
              <w:t>Date of Exam: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660EB8">
              <w:rPr>
                <w:rFonts w:ascii="Arial" w:hAnsi="Arial" w:cs="Arial"/>
                <w:b/>
              </w:rPr>
              <w:t>18</w:t>
            </w:r>
            <w:r>
              <w:rPr>
                <w:rFonts w:ascii="Arial" w:hAnsi="Arial" w:cs="Arial"/>
              </w:rPr>
              <w:t xml:space="preserve"> Feb. 2022</w:t>
            </w:r>
          </w:p>
        </w:tc>
        <w:tc>
          <w:tcPr>
            <w:tcW w:w="4773" w:type="dxa"/>
            <w:gridSpan w:val="4"/>
          </w:tcPr>
          <w:p w14:paraId="0A9429E0" w14:textId="77777777" w:rsidR="00F36638" w:rsidRPr="00DD2B49" w:rsidRDefault="00F36638" w:rsidP="00483188">
            <w:pPr>
              <w:spacing w:after="0" w:line="240" w:lineRule="auto"/>
              <w:rPr>
                <w:rFonts w:ascii="Arial" w:hAnsi="Arial" w:cs="Arial"/>
              </w:rPr>
            </w:pPr>
            <w:r w:rsidRPr="00BF544C">
              <w:rPr>
                <w:rFonts w:ascii="Arial" w:hAnsi="Arial" w:cs="Arial"/>
                <w:b/>
              </w:rPr>
              <w:t>Course Title</w:t>
            </w:r>
            <w:r w:rsidRPr="00DD2B49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Technical Communication</w:t>
            </w:r>
          </w:p>
          <w:p w14:paraId="711729EC" w14:textId="77777777" w:rsidR="00F36638" w:rsidRPr="00BF544C" w:rsidRDefault="00F36638" w:rsidP="00483188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  <w:tr w:rsidR="00F36638" w:rsidRPr="00F36638" w14:paraId="010ED610" w14:textId="77777777" w:rsidTr="00483188">
        <w:trPr>
          <w:gridAfter w:val="2"/>
          <w:wAfter w:w="195" w:type="dxa"/>
          <w:trHeight w:val="368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6C501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6638">
              <w:rPr>
                <w:rFonts w:ascii="Arial" w:hAnsi="Arial" w:cs="Arial"/>
                <w:b/>
                <w:sz w:val="20"/>
                <w:szCs w:val="20"/>
              </w:rPr>
              <w:t>S.NO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08CEE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6638">
              <w:rPr>
                <w:rFonts w:ascii="Arial" w:hAnsi="Arial" w:cs="Arial"/>
                <w:b/>
                <w:sz w:val="20"/>
                <w:szCs w:val="20"/>
              </w:rPr>
              <w:t>KL, CO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B70EF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6638">
              <w:rPr>
                <w:rFonts w:ascii="Arial" w:hAnsi="Arial" w:cs="Arial"/>
                <w:b/>
                <w:sz w:val="20"/>
                <w:szCs w:val="20"/>
              </w:rPr>
              <w:t>Question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85EF0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6638">
              <w:rPr>
                <w:rFonts w:ascii="Arial" w:hAnsi="Arial" w:cs="Arial"/>
                <w:b/>
                <w:sz w:val="20"/>
                <w:szCs w:val="20"/>
              </w:rPr>
              <w:t>Marks</w:t>
            </w:r>
          </w:p>
        </w:tc>
      </w:tr>
      <w:tr w:rsidR="00F36638" w:rsidRPr="00F36638" w14:paraId="1F27AC7B" w14:textId="77777777" w:rsidTr="00483188">
        <w:trPr>
          <w:gridAfter w:val="2"/>
          <w:wAfter w:w="195" w:type="dxa"/>
          <w:trHeight w:val="440"/>
        </w:trPr>
        <w:tc>
          <w:tcPr>
            <w:tcW w:w="9828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136D21F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b/>
                <w:sz w:val="20"/>
                <w:szCs w:val="20"/>
              </w:rPr>
              <w:t>SECTION A</w:t>
            </w:r>
          </w:p>
        </w:tc>
      </w:tr>
      <w:tr w:rsidR="00F36638" w:rsidRPr="00F36638" w14:paraId="2C96DE34" w14:textId="77777777" w:rsidTr="00483188">
        <w:trPr>
          <w:gridAfter w:val="2"/>
          <w:wAfter w:w="195" w:type="dxa"/>
          <w:trHeight w:val="440"/>
        </w:trPr>
        <w:tc>
          <w:tcPr>
            <w:tcW w:w="9828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0B905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36638">
              <w:rPr>
                <w:rFonts w:ascii="Arial" w:hAnsi="Arial" w:cs="Arial"/>
                <w:b/>
                <w:sz w:val="20"/>
                <w:szCs w:val="20"/>
              </w:rPr>
              <w:t xml:space="preserve">1. </w:t>
            </w:r>
            <w:r w:rsidRPr="00F36638">
              <w:rPr>
                <w:rFonts w:ascii="Arial" w:hAnsi="Arial" w:cs="Arial"/>
                <w:sz w:val="20"/>
                <w:szCs w:val="20"/>
              </w:rPr>
              <w:t>Attempt</w:t>
            </w:r>
            <w:r w:rsidRPr="00F36638">
              <w:rPr>
                <w:rFonts w:ascii="Arial" w:hAnsi="Arial" w:cs="Arial"/>
                <w:b/>
                <w:sz w:val="20"/>
                <w:szCs w:val="20"/>
              </w:rPr>
              <w:t xml:space="preserve"> ALL 5 </w:t>
            </w:r>
            <w:r w:rsidRPr="00F36638">
              <w:rPr>
                <w:rFonts w:ascii="Arial" w:hAnsi="Arial" w:cs="Arial"/>
                <w:sz w:val="20"/>
                <w:szCs w:val="20"/>
              </w:rPr>
              <w:t>Parts</w:t>
            </w:r>
            <w:r w:rsidRPr="00F36638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                                                                        (2x5)</w:t>
            </w:r>
          </w:p>
        </w:tc>
      </w:tr>
      <w:tr w:rsidR="00F36638" w:rsidRPr="00F36638" w14:paraId="35204D4F" w14:textId="77777777" w:rsidTr="00483188">
        <w:trPr>
          <w:gridAfter w:val="2"/>
          <w:wAfter w:w="195" w:type="dxa"/>
          <w:trHeight w:val="395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749E8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 xml:space="preserve"> a)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B1B08" w14:textId="21CA6DBA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K2, CO</w:t>
            </w:r>
            <w:r w:rsidR="00A14CC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8BBE6" w14:textId="1175D8D4" w:rsidR="00F36638" w:rsidRPr="00F36638" w:rsidRDefault="00F36638" w:rsidP="0048318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W</w:t>
            </w:r>
            <w:r w:rsidR="00A14CC8">
              <w:rPr>
                <w:rFonts w:ascii="Arial" w:hAnsi="Arial" w:cs="Arial"/>
                <w:sz w:val="20"/>
                <w:szCs w:val="20"/>
              </w:rPr>
              <w:t>hat are the objectives of Interjecting? Explain.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D5706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F36638" w:rsidRPr="00F36638" w14:paraId="307410C2" w14:textId="77777777" w:rsidTr="00483188">
        <w:trPr>
          <w:gridAfter w:val="2"/>
          <w:wAfter w:w="195" w:type="dxa"/>
          <w:trHeight w:val="53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29828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402D0" w14:textId="4EA45BE6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K2, CO</w:t>
            </w:r>
            <w:r w:rsidR="00A14CC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C9598" w14:textId="2BF794EA" w:rsidR="00F36638" w:rsidRPr="00F36638" w:rsidRDefault="00F36638" w:rsidP="00483188">
            <w:pPr>
              <w:tabs>
                <w:tab w:val="left" w:pos="270"/>
              </w:tabs>
              <w:suppressAutoHyphens/>
              <w:spacing w:after="0" w:line="240" w:lineRule="auto"/>
              <w:jc w:val="both"/>
              <w:rPr>
                <w:rFonts w:ascii="Arial" w:hAnsi="Arial" w:cs="Arial"/>
                <w:caps/>
                <w:color w:val="000000" w:themeColor="text1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Wha</w:t>
            </w:r>
            <w:r w:rsidR="00A14CC8">
              <w:rPr>
                <w:rFonts w:ascii="Arial" w:hAnsi="Arial" w:cs="Arial"/>
                <w:sz w:val="20"/>
                <w:szCs w:val="20"/>
              </w:rPr>
              <w:t>t is Classroom presentation?</w:t>
            </w:r>
            <w:r w:rsidRPr="00F3663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14CC8">
              <w:rPr>
                <w:rFonts w:ascii="Arial" w:hAnsi="Arial" w:cs="Arial"/>
                <w:sz w:val="20"/>
                <w:szCs w:val="20"/>
              </w:rPr>
              <w:t>Describe its various methods.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3AC41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F36638" w:rsidRPr="00F36638" w14:paraId="63D828A7" w14:textId="77777777" w:rsidTr="00483188">
        <w:trPr>
          <w:gridAfter w:val="2"/>
          <w:wAfter w:w="195" w:type="dxa"/>
          <w:trHeight w:val="53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39F77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992E3" w14:textId="1AC4C198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K2, CO</w:t>
            </w:r>
            <w:r w:rsidR="00A14CC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4F5A3" w14:textId="385BF512" w:rsidR="00F36638" w:rsidRPr="00F36638" w:rsidRDefault="00A14CC8" w:rsidP="0048318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can you overcome Stage fright? Give details.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072FC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F36638" w:rsidRPr="00F36638" w14:paraId="0E9E1537" w14:textId="77777777" w:rsidTr="00483188">
        <w:trPr>
          <w:gridAfter w:val="2"/>
          <w:wAfter w:w="195" w:type="dxa"/>
          <w:trHeight w:val="53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C794A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5F7ED" w14:textId="04DC8E46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K2, CO</w:t>
            </w:r>
            <w:r w:rsidR="00A14CC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53C9A" w14:textId="4120EB08" w:rsidR="00F36638" w:rsidRPr="00F36638" w:rsidRDefault="00A14CC8" w:rsidP="0048318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Define Interpersonal Communication. Describe its forms.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2C35F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F36638" w:rsidRPr="00F36638" w14:paraId="082EAAED" w14:textId="77777777" w:rsidTr="00483188">
        <w:trPr>
          <w:gridAfter w:val="2"/>
          <w:wAfter w:w="195" w:type="dxa"/>
          <w:trHeight w:val="53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0A2A4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C483D" w14:textId="7CFC9598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K2, CO</w:t>
            </w:r>
            <w:r w:rsidR="00A14CC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C441F" w14:textId="6B41C8D5" w:rsidR="00F36638" w:rsidRPr="00F36638" w:rsidRDefault="00F36638" w:rsidP="0048318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What is</w:t>
            </w:r>
            <w:r w:rsidR="00A14CC8">
              <w:rPr>
                <w:rFonts w:ascii="Arial" w:hAnsi="Arial" w:cs="Arial"/>
                <w:sz w:val="20"/>
                <w:szCs w:val="20"/>
              </w:rPr>
              <w:t xml:space="preserve"> an Oral presentation? Describe its Different purposes.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E2BAF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F36638" w:rsidRPr="00F36638" w14:paraId="57CB8708" w14:textId="77777777" w:rsidTr="00483188">
        <w:trPr>
          <w:gridAfter w:val="2"/>
          <w:wAfter w:w="195" w:type="dxa"/>
          <w:trHeight w:val="350"/>
        </w:trPr>
        <w:tc>
          <w:tcPr>
            <w:tcW w:w="9828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5FEB1E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6638">
              <w:rPr>
                <w:rFonts w:ascii="Arial" w:hAnsi="Arial" w:cs="Arial"/>
                <w:b/>
                <w:sz w:val="20"/>
                <w:szCs w:val="20"/>
              </w:rPr>
              <w:t>SECTION B</w:t>
            </w:r>
          </w:p>
        </w:tc>
      </w:tr>
      <w:tr w:rsidR="00F36638" w:rsidRPr="00F36638" w14:paraId="73A887CC" w14:textId="77777777" w:rsidTr="00483188">
        <w:trPr>
          <w:gridAfter w:val="2"/>
          <w:wAfter w:w="195" w:type="dxa"/>
          <w:trHeight w:val="350"/>
        </w:trPr>
        <w:tc>
          <w:tcPr>
            <w:tcW w:w="9828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83365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36638">
              <w:rPr>
                <w:rFonts w:ascii="Arial" w:hAnsi="Arial" w:cs="Arial"/>
                <w:b/>
                <w:sz w:val="20"/>
                <w:szCs w:val="20"/>
              </w:rPr>
              <w:t xml:space="preserve">2. </w:t>
            </w:r>
            <w:r w:rsidRPr="00F36638">
              <w:rPr>
                <w:rFonts w:ascii="Arial" w:hAnsi="Arial" w:cs="Arial"/>
                <w:sz w:val="20"/>
                <w:szCs w:val="20"/>
              </w:rPr>
              <w:t xml:space="preserve">Attempt </w:t>
            </w:r>
            <w:r w:rsidRPr="00F36638">
              <w:rPr>
                <w:rFonts w:ascii="Arial" w:hAnsi="Arial" w:cs="Arial"/>
                <w:b/>
                <w:sz w:val="20"/>
                <w:szCs w:val="20"/>
              </w:rPr>
              <w:t xml:space="preserve">all Four </w:t>
            </w:r>
            <w:r w:rsidRPr="00F36638">
              <w:rPr>
                <w:rFonts w:ascii="Arial" w:hAnsi="Arial" w:cs="Arial"/>
                <w:sz w:val="20"/>
                <w:szCs w:val="20"/>
              </w:rPr>
              <w:t>Parts</w:t>
            </w:r>
            <w:r w:rsidRPr="00F36638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                                                                    (4x5)</w:t>
            </w:r>
          </w:p>
        </w:tc>
      </w:tr>
      <w:tr w:rsidR="00F36638" w:rsidRPr="00F36638" w14:paraId="4176CFC8" w14:textId="77777777" w:rsidTr="00483188">
        <w:trPr>
          <w:gridAfter w:val="2"/>
          <w:wAfter w:w="195" w:type="dxa"/>
          <w:trHeight w:val="62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EA2B5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4CE7F" w14:textId="5E20E28B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K</w:t>
            </w:r>
            <w:r w:rsidR="00E553C1">
              <w:rPr>
                <w:rFonts w:ascii="Arial" w:hAnsi="Arial" w:cs="Arial"/>
                <w:sz w:val="20"/>
                <w:szCs w:val="20"/>
              </w:rPr>
              <w:t>2</w:t>
            </w:r>
            <w:r w:rsidRPr="00F36638">
              <w:rPr>
                <w:rFonts w:ascii="Arial" w:hAnsi="Arial" w:cs="Arial"/>
                <w:sz w:val="20"/>
                <w:szCs w:val="20"/>
              </w:rPr>
              <w:t>, CO</w:t>
            </w:r>
            <w:r w:rsidR="00E553C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2C8AF" w14:textId="225678C3" w:rsidR="00F36638" w:rsidRPr="00F36638" w:rsidRDefault="005D5C83" w:rsidP="00483188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Why is public speaking important for professionals? Explain.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9C6A7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F36638" w:rsidRPr="00F36638" w14:paraId="65270CC4" w14:textId="77777777" w:rsidTr="00483188">
        <w:trPr>
          <w:gridAfter w:val="2"/>
          <w:wAfter w:w="195" w:type="dxa"/>
          <w:trHeight w:val="62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E00B4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DB315" w14:textId="431D39AE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K2, CO</w:t>
            </w:r>
            <w:r w:rsidR="00E553C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C2795" w14:textId="5CA97159" w:rsidR="00F36638" w:rsidRPr="00F36638" w:rsidRDefault="005D5C83" w:rsidP="00483188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What are the modes of presentation? Elaborate it.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7821B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F36638" w:rsidRPr="00F36638" w14:paraId="21FC4D57" w14:textId="77777777" w:rsidTr="00483188">
        <w:trPr>
          <w:gridAfter w:val="2"/>
          <w:wAfter w:w="195" w:type="dxa"/>
          <w:trHeight w:val="62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19592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3B7C3" w14:textId="0D252A5A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K2, CO</w:t>
            </w:r>
            <w:r w:rsidR="00E553C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D96BE" w14:textId="50EFA25B" w:rsidR="00F36638" w:rsidRPr="00F36638" w:rsidRDefault="005D5C83" w:rsidP="00483188">
            <w:pPr>
              <w:tabs>
                <w:tab w:val="left" w:pos="681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is the role of Audience &amp; Locale for a successful presentation?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CEE3C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F36638" w:rsidRPr="00F36638" w14:paraId="23247D49" w14:textId="77777777" w:rsidTr="00483188">
        <w:trPr>
          <w:gridAfter w:val="2"/>
          <w:wAfter w:w="195" w:type="dxa"/>
          <w:trHeight w:val="62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FB867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2314B" w14:textId="70D81D48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K2, CO</w:t>
            </w:r>
            <w:r w:rsidR="00E553C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9D6F9" w14:textId="304C0256" w:rsidR="00F36638" w:rsidRPr="00F36638" w:rsidRDefault="005D5C83" w:rsidP="0048318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Define Audio-visual aids.</w:t>
            </w:r>
            <w:r w:rsidR="00E553C1">
              <w:rPr>
                <w:rFonts w:ascii="Arial" w:hAnsi="Arial" w:cs="Arial"/>
                <w:sz w:val="20"/>
                <w:szCs w:val="20"/>
              </w:rPr>
              <w:t xml:space="preserve"> Describe, how can the use of them make a presentation effective?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8E84D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F36638" w:rsidRPr="00F36638" w14:paraId="3FD92516" w14:textId="77777777" w:rsidTr="00483188">
        <w:trPr>
          <w:gridAfter w:val="2"/>
          <w:wAfter w:w="195" w:type="dxa"/>
          <w:trHeight w:val="431"/>
        </w:trPr>
        <w:tc>
          <w:tcPr>
            <w:tcW w:w="9828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E70C8C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6638">
              <w:rPr>
                <w:rFonts w:ascii="Arial" w:hAnsi="Arial" w:cs="Arial"/>
                <w:b/>
                <w:sz w:val="20"/>
                <w:szCs w:val="20"/>
              </w:rPr>
              <w:t>SECTION C</w:t>
            </w:r>
          </w:p>
        </w:tc>
      </w:tr>
      <w:tr w:rsidR="00F36638" w:rsidRPr="00F36638" w14:paraId="603AD35D" w14:textId="77777777" w:rsidTr="00483188">
        <w:trPr>
          <w:gridAfter w:val="2"/>
          <w:wAfter w:w="195" w:type="dxa"/>
          <w:trHeight w:val="431"/>
        </w:trPr>
        <w:tc>
          <w:tcPr>
            <w:tcW w:w="9828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088C0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36638">
              <w:rPr>
                <w:rFonts w:ascii="Arial" w:hAnsi="Arial" w:cs="Arial"/>
                <w:b/>
                <w:sz w:val="20"/>
                <w:szCs w:val="20"/>
              </w:rPr>
              <w:t xml:space="preserve">3. </w:t>
            </w:r>
            <w:r w:rsidRPr="00F36638">
              <w:rPr>
                <w:rFonts w:ascii="Arial" w:hAnsi="Arial" w:cs="Arial"/>
                <w:sz w:val="20"/>
                <w:szCs w:val="20"/>
              </w:rPr>
              <w:t xml:space="preserve">Attempt </w:t>
            </w:r>
            <w:r w:rsidRPr="00F36638">
              <w:rPr>
                <w:rFonts w:ascii="Arial" w:hAnsi="Arial" w:cs="Arial"/>
                <w:b/>
                <w:sz w:val="20"/>
                <w:szCs w:val="20"/>
              </w:rPr>
              <w:t>all Two</w:t>
            </w:r>
            <w:r w:rsidRPr="00F36638">
              <w:rPr>
                <w:rFonts w:ascii="Arial" w:hAnsi="Arial" w:cs="Arial"/>
                <w:sz w:val="20"/>
                <w:szCs w:val="20"/>
              </w:rPr>
              <w:t xml:space="preserve"> Parts</w:t>
            </w:r>
            <w:r w:rsidRPr="00F36638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                                                                     (2x10)</w:t>
            </w:r>
          </w:p>
        </w:tc>
      </w:tr>
      <w:tr w:rsidR="00F36638" w:rsidRPr="00F36638" w14:paraId="2ECAB603" w14:textId="77777777" w:rsidTr="00483188">
        <w:trPr>
          <w:gridAfter w:val="2"/>
          <w:wAfter w:w="195" w:type="dxa"/>
          <w:trHeight w:val="629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B77AB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 xml:space="preserve"> a)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AAFA4" w14:textId="339111DC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K</w:t>
            </w:r>
            <w:r w:rsidR="00154928">
              <w:rPr>
                <w:rFonts w:ascii="Arial" w:hAnsi="Arial" w:cs="Arial"/>
                <w:sz w:val="20"/>
                <w:szCs w:val="20"/>
              </w:rPr>
              <w:t>2</w:t>
            </w:r>
            <w:r w:rsidRPr="00F36638">
              <w:rPr>
                <w:rFonts w:ascii="Arial" w:hAnsi="Arial" w:cs="Arial"/>
                <w:sz w:val="20"/>
                <w:szCs w:val="20"/>
              </w:rPr>
              <w:t>, CO</w:t>
            </w:r>
            <w:r w:rsidR="0015492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0FC39" w14:textId="3920C7CE" w:rsidR="00F36638" w:rsidRPr="00F36638" w:rsidRDefault="00F36638" w:rsidP="00483188">
            <w:pPr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  <w:lang w:val="en-IN"/>
              </w:rPr>
            </w:pPr>
            <w:r w:rsidRPr="00F36638">
              <w:rPr>
                <w:rFonts w:ascii="Arial" w:hAnsi="Arial" w:cs="Arial"/>
                <w:color w:val="000000" w:themeColor="text1"/>
                <w:sz w:val="20"/>
                <w:szCs w:val="20"/>
                <w:lang w:val="en-IN"/>
              </w:rPr>
              <w:t xml:space="preserve">What </w:t>
            </w:r>
            <w:r w:rsidR="00EC0AD1">
              <w:rPr>
                <w:rFonts w:ascii="Arial" w:hAnsi="Arial" w:cs="Arial"/>
                <w:color w:val="000000" w:themeColor="text1"/>
                <w:sz w:val="20"/>
                <w:szCs w:val="20"/>
                <w:lang w:val="en-IN"/>
              </w:rPr>
              <w:t>are the Non-verbal strategies? Describe the various features of Body Language.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8E1C9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F36638" w:rsidRPr="00F36638" w14:paraId="14E8677E" w14:textId="77777777" w:rsidTr="00483188">
        <w:trPr>
          <w:gridAfter w:val="2"/>
          <w:wAfter w:w="195" w:type="dxa"/>
          <w:trHeight w:val="557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54A56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19665" w14:textId="0DACEBFD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K2, CO</w:t>
            </w:r>
            <w:r w:rsidR="0015492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3494D" w14:textId="1B5D9FDA" w:rsidR="00F36638" w:rsidRPr="00F36638" w:rsidRDefault="001A63B1" w:rsidP="00483188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are Paralinguistic features? Explain</w:t>
            </w:r>
            <w:r w:rsidR="00154928">
              <w:rPr>
                <w:rFonts w:ascii="Arial" w:hAnsi="Arial" w:cs="Arial"/>
                <w:sz w:val="20"/>
                <w:szCs w:val="20"/>
              </w:rPr>
              <w:t xml:space="preserve"> the role of Vocal features to make a presentation successful.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FFA0C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</w:tbl>
    <w:p w14:paraId="32D70B0A" w14:textId="77777777" w:rsidR="00F36638" w:rsidRPr="00F36638" w:rsidRDefault="00F36638" w:rsidP="00F36638">
      <w:pPr>
        <w:pStyle w:val="NoSpacing"/>
        <w:rPr>
          <w:rFonts w:ascii="Arial" w:hAnsi="Arial" w:cs="Arial"/>
          <w:sz w:val="20"/>
          <w:szCs w:val="20"/>
        </w:rPr>
      </w:pPr>
    </w:p>
    <w:p w14:paraId="7ECF564C" w14:textId="77777777" w:rsidR="00F36638" w:rsidRPr="00F36638" w:rsidRDefault="00F36638" w:rsidP="00F36638">
      <w:pPr>
        <w:pStyle w:val="NoSpacing"/>
        <w:rPr>
          <w:rFonts w:ascii="Arial" w:hAnsi="Arial" w:cs="Arial"/>
          <w:sz w:val="20"/>
          <w:szCs w:val="20"/>
        </w:rPr>
      </w:pPr>
      <w:r w:rsidRPr="00F36638">
        <w:rPr>
          <w:rFonts w:ascii="Arial" w:hAnsi="Arial" w:cs="Arial"/>
          <w:sz w:val="20"/>
          <w:szCs w:val="20"/>
        </w:rPr>
        <w:t>CO-Course Outcomes mapped with respective question</w:t>
      </w:r>
    </w:p>
    <w:p w14:paraId="732E8F60" w14:textId="25C8F9C7" w:rsidR="00F36638" w:rsidRPr="00F36638" w:rsidRDefault="00F36638" w:rsidP="00F36638">
      <w:pPr>
        <w:pStyle w:val="NoSpacing"/>
        <w:rPr>
          <w:rFonts w:ascii="Arial" w:hAnsi="Arial" w:cs="Arial"/>
          <w:sz w:val="20"/>
          <w:szCs w:val="20"/>
        </w:rPr>
      </w:pPr>
      <w:r w:rsidRPr="00F36638">
        <w:rPr>
          <w:rFonts w:ascii="Arial" w:hAnsi="Arial" w:cs="Arial"/>
          <w:sz w:val="20"/>
          <w:szCs w:val="20"/>
        </w:rPr>
        <w:t>KL- Bloom’s Knowledge Level (K</w:t>
      </w:r>
      <w:r w:rsidR="00154928" w:rsidRPr="00F36638">
        <w:rPr>
          <w:rFonts w:ascii="Arial" w:hAnsi="Arial" w:cs="Arial"/>
          <w:sz w:val="20"/>
          <w:szCs w:val="20"/>
          <w:vertAlign w:val="subscript"/>
        </w:rPr>
        <w:t>1</w:t>
      </w:r>
      <w:r w:rsidR="00154928" w:rsidRPr="00F36638">
        <w:rPr>
          <w:rFonts w:ascii="Arial" w:hAnsi="Arial" w:cs="Arial"/>
          <w:sz w:val="20"/>
          <w:szCs w:val="20"/>
        </w:rPr>
        <w:t>, K2</w:t>
      </w:r>
      <w:r w:rsidRPr="00F36638">
        <w:rPr>
          <w:rFonts w:ascii="Arial" w:hAnsi="Arial" w:cs="Arial"/>
          <w:sz w:val="20"/>
          <w:szCs w:val="20"/>
        </w:rPr>
        <w:t>,K</w:t>
      </w:r>
      <w:r w:rsidRPr="00F36638">
        <w:rPr>
          <w:rFonts w:ascii="Arial" w:hAnsi="Arial" w:cs="Arial"/>
          <w:sz w:val="20"/>
          <w:szCs w:val="20"/>
          <w:vertAlign w:val="subscript"/>
        </w:rPr>
        <w:t>3</w:t>
      </w:r>
      <w:r w:rsidRPr="00F36638">
        <w:rPr>
          <w:rFonts w:ascii="Arial" w:hAnsi="Arial" w:cs="Arial"/>
          <w:sz w:val="20"/>
          <w:szCs w:val="20"/>
        </w:rPr>
        <w:t>,K</w:t>
      </w:r>
      <w:r w:rsidRPr="00F36638">
        <w:rPr>
          <w:rFonts w:ascii="Arial" w:hAnsi="Arial" w:cs="Arial"/>
          <w:sz w:val="20"/>
          <w:szCs w:val="20"/>
          <w:vertAlign w:val="subscript"/>
        </w:rPr>
        <w:t>4</w:t>
      </w:r>
      <w:r w:rsidRPr="00F36638">
        <w:rPr>
          <w:rFonts w:ascii="Arial" w:hAnsi="Arial" w:cs="Arial"/>
          <w:sz w:val="20"/>
          <w:szCs w:val="20"/>
        </w:rPr>
        <w:t>,K</w:t>
      </w:r>
      <w:r w:rsidRPr="00F36638">
        <w:rPr>
          <w:rFonts w:ascii="Arial" w:hAnsi="Arial" w:cs="Arial"/>
          <w:sz w:val="20"/>
          <w:szCs w:val="20"/>
          <w:vertAlign w:val="subscript"/>
        </w:rPr>
        <w:t>5</w:t>
      </w:r>
      <w:r w:rsidRPr="00F36638">
        <w:rPr>
          <w:rFonts w:ascii="Arial" w:hAnsi="Arial" w:cs="Arial"/>
          <w:sz w:val="20"/>
          <w:szCs w:val="20"/>
        </w:rPr>
        <w:t>,K</w:t>
      </w:r>
      <w:r w:rsidRPr="00F36638">
        <w:rPr>
          <w:rFonts w:ascii="Arial" w:hAnsi="Arial" w:cs="Arial"/>
          <w:sz w:val="20"/>
          <w:szCs w:val="20"/>
          <w:vertAlign w:val="subscript"/>
        </w:rPr>
        <w:t>6</w:t>
      </w:r>
      <w:r w:rsidRPr="00F36638">
        <w:rPr>
          <w:rFonts w:ascii="Arial" w:hAnsi="Arial" w:cs="Arial"/>
          <w:sz w:val="20"/>
          <w:szCs w:val="20"/>
        </w:rPr>
        <w:t>)</w:t>
      </w:r>
    </w:p>
    <w:p w14:paraId="3408AECF" w14:textId="2184DED5" w:rsidR="00F36638" w:rsidRDefault="00F36638" w:rsidP="00F36638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F36638">
        <w:rPr>
          <w:rFonts w:ascii="Arial" w:hAnsi="Arial" w:cs="Arial"/>
          <w:sz w:val="20"/>
          <w:szCs w:val="20"/>
        </w:rPr>
        <w:t>K</w:t>
      </w:r>
      <w:r w:rsidRPr="00F36638">
        <w:rPr>
          <w:rFonts w:ascii="Arial" w:hAnsi="Arial" w:cs="Arial"/>
          <w:sz w:val="20"/>
          <w:szCs w:val="20"/>
          <w:vertAlign w:val="subscript"/>
        </w:rPr>
        <w:t>1</w:t>
      </w:r>
      <w:r w:rsidRPr="00F36638">
        <w:rPr>
          <w:rFonts w:ascii="Arial" w:hAnsi="Arial" w:cs="Arial"/>
          <w:sz w:val="20"/>
          <w:szCs w:val="20"/>
        </w:rPr>
        <w:t xml:space="preserve"> – RememberK</w:t>
      </w:r>
      <w:r w:rsidRPr="00F36638">
        <w:rPr>
          <w:rFonts w:ascii="Arial" w:hAnsi="Arial" w:cs="Arial"/>
          <w:sz w:val="20"/>
          <w:szCs w:val="20"/>
          <w:vertAlign w:val="subscript"/>
        </w:rPr>
        <w:t>2</w:t>
      </w:r>
      <w:r w:rsidRPr="00F36638">
        <w:rPr>
          <w:rFonts w:ascii="Arial" w:hAnsi="Arial" w:cs="Arial"/>
          <w:sz w:val="20"/>
          <w:szCs w:val="20"/>
        </w:rPr>
        <w:t xml:space="preserve"> – UnderstandK</w:t>
      </w:r>
      <w:r w:rsidRPr="00F36638">
        <w:rPr>
          <w:rFonts w:ascii="Arial" w:hAnsi="Arial" w:cs="Arial"/>
          <w:sz w:val="20"/>
          <w:szCs w:val="20"/>
          <w:vertAlign w:val="subscript"/>
        </w:rPr>
        <w:t>3</w:t>
      </w:r>
      <w:r w:rsidRPr="00F36638">
        <w:rPr>
          <w:rFonts w:ascii="Arial" w:hAnsi="Arial" w:cs="Arial"/>
          <w:sz w:val="20"/>
          <w:szCs w:val="20"/>
        </w:rPr>
        <w:t xml:space="preserve"> – ApplyK</w:t>
      </w:r>
      <w:r w:rsidRPr="00F36638">
        <w:rPr>
          <w:rFonts w:ascii="Arial" w:hAnsi="Arial" w:cs="Arial"/>
          <w:sz w:val="20"/>
          <w:szCs w:val="20"/>
          <w:vertAlign w:val="subscript"/>
        </w:rPr>
        <w:t>4</w:t>
      </w:r>
      <w:r w:rsidRPr="00F36638">
        <w:rPr>
          <w:rFonts w:ascii="Arial" w:hAnsi="Arial" w:cs="Arial"/>
          <w:sz w:val="20"/>
          <w:szCs w:val="20"/>
        </w:rPr>
        <w:t xml:space="preserve"> – AnalyzeK</w:t>
      </w:r>
      <w:r w:rsidRPr="00F36638">
        <w:rPr>
          <w:rFonts w:ascii="Arial" w:hAnsi="Arial" w:cs="Arial"/>
          <w:sz w:val="20"/>
          <w:szCs w:val="20"/>
          <w:vertAlign w:val="subscript"/>
        </w:rPr>
        <w:t>5</w:t>
      </w:r>
      <w:r w:rsidRPr="00F36638">
        <w:rPr>
          <w:rFonts w:ascii="Arial" w:hAnsi="Arial" w:cs="Arial"/>
          <w:sz w:val="20"/>
          <w:szCs w:val="20"/>
        </w:rPr>
        <w:t xml:space="preserve"> – EvaluateK</w:t>
      </w:r>
      <w:r w:rsidRPr="00F36638">
        <w:rPr>
          <w:rFonts w:ascii="Arial" w:hAnsi="Arial" w:cs="Arial"/>
          <w:sz w:val="20"/>
          <w:szCs w:val="20"/>
          <w:vertAlign w:val="subscript"/>
        </w:rPr>
        <w:t>6</w:t>
      </w:r>
      <w:r w:rsidRPr="00F36638">
        <w:rPr>
          <w:rFonts w:ascii="Arial" w:hAnsi="Arial" w:cs="Arial"/>
          <w:sz w:val="20"/>
          <w:szCs w:val="20"/>
        </w:rPr>
        <w:t xml:space="preserve">– Create                            </w:t>
      </w:r>
    </w:p>
    <w:tbl>
      <w:tblPr>
        <w:tblW w:w="10023" w:type="dxa"/>
        <w:tblLook w:val="04A0" w:firstRow="1" w:lastRow="0" w:firstColumn="1" w:lastColumn="0" w:noHBand="0" w:noVBand="1"/>
      </w:tblPr>
      <w:tblGrid>
        <w:gridCol w:w="918"/>
        <w:gridCol w:w="990"/>
        <w:gridCol w:w="540"/>
        <w:gridCol w:w="2802"/>
        <w:gridCol w:w="3588"/>
        <w:gridCol w:w="990"/>
        <w:gridCol w:w="180"/>
        <w:gridCol w:w="15"/>
      </w:tblGrid>
      <w:tr w:rsidR="00F36638" w14:paraId="1BEDA37C" w14:textId="77777777" w:rsidTr="00483188">
        <w:trPr>
          <w:gridAfter w:val="1"/>
          <w:wAfter w:w="15" w:type="dxa"/>
        </w:trPr>
        <w:tc>
          <w:tcPr>
            <w:tcW w:w="1908" w:type="dxa"/>
            <w:gridSpan w:val="2"/>
            <w:shd w:val="clear" w:color="auto" w:fill="auto"/>
          </w:tcPr>
          <w:p w14:paraId="290049D7" w14:textId="77777777" w:rsidR="00F36638" w:rsidRDefault="00F36638" w:rsidP="00483188">
            <w:pPr>
              <w:pStyle w:val="NoSpacing"/>
            </w:pPr>
            <w:r>
              <w:rPr>
                <w:noProof/>
                <w:lang w:val="en-IN" w:eastAsia="en-IN"/>
              </w:rPr>
              <w:lastRenderedPageBreak/>
              <w:drawing>
                <wp:anchor distT="0" distB="0" distL="114300" distR="114300" simplePos="0" relativeHeight="251663872" behindDoc="0" locked="0" layoutInCell="1" allowOverlap="1" wp14:anchorId="2F9B5790" wp14:editId="757AED0D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655320" cy="800100"/>
                  <wp:effectExtent l="19050" t="0" r="0" b="0"/>
                  <wp:wrapSquare wrapText="bothSides"/>
                  <wp:docPr id="3" name="Picture 1" descr="ABES_NEW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BES_NEW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00" w:type="dxa"/>
            <w:gridSpan w:val="5"/>
            <w:shd w:val="clear" w:color="auto" w:fill="auto"/>
          </w:tcPr>
          <w:p w14:paraId="0B1D7B73" w14:textId="77777777" w:rsidR="00F36638" w:rsidRPr="006458AF" w:rsidRDefault="00F36638" w:rsidP="00483188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6458AF">
              <w:rPr>
                <w:rFonts w:ascii="Arial" w:hAnsi="Arial" w:cs="Arial"/>
                <w:b/>
              </w:rPr>
              <w:t>ABES Engineering College, Ghaziabad</w:t>
            </w:r>
          </w:p>
          <w:p w14:paraId="0515AE8E" w14:textId="77777777" w:rsidR="00F36638" w:rsidRDefault="00F36638" w:rsidP="00483188">
            <w:pPr>
              <w:pStyle w:val="NoSpacing"/>
              <w:jc w:val="center"/>
              <w:rPr>
                <w:b/>
                <w:color w:val="000000"/>
                <w:sz w:val="27"/>
                <w:szCs w:val="27"/>
              </w:rPr>
            </w:pPr>
            <w:r w:rsidRPr="00AE76B6">
              <w:rPr>
                <w:b/>
                <w:color w:val="000000"/>
                <w:sz w:val="27"/>
                <w:szCs w:val="27"/>
              </w:rPr>
              <w:t xml:space="preserve">Department of </w:t>
            </w:r>
            <w:r>
              <w:rPr>
                <w:b/>
                <w:color w:val="000000"/>
                <w:sz w:val="27"/>
                <w:szCs w:val="27"/>
              </w:rPr>
              <w:t>C</w:t>
            </w:r>
            <w:r w:rsidRPr="00AE76B6">
              <w:rPr>
                <w:b/>
                <w:color w:val="000000"/>
                <w:sz w:val="27"/>
                <w:szCs w:val="27"/>
              </w:rPr>
              <w:t>SE</w:t>
            </w:r>
          </w:p>
          <w:p w14:paraId="2BD62929" w14:textId="6EE29C83" w:rsidR="00F36638" w:rsidRPr="006458AF" w:rsidRDefault="00F36638" w:rsidP="00483188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TC Assessment Practice Test --0</w:t>
            </w:r>
            <w:r w:rsidR="00660EB8">
              <w:rPr>
                <w:rFonts w:ascii="Arial" w:hAnsi="Arial" w:cs="Arial"/>
                <w:b/>
              </w:rPr>
              <w:t>4</w:t>
            </w:r>
          </w:p>
          <w:p w14:paraId="51F5C221" w14:textId="77777777" w:rsidR="00F36638" w:rsidRPr="006458AF" w:rsidRDefault="00F36638" w:rsidP="00483188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(ODD Semester, 2021-22</w:t>
            </w:r>
            <w:r w:rsidRPr="006458AF">
              <w:rPr>
                <w:rFonts w:ascii="Arial" w:hAnsi="Arial" w:cs="Arial"/>
                <w:b/>
              </w:rPr>
              <w:t>)</w:t>
            </w:r>
          </w:p>
          <w:p w14:paraId="5C253EF8" w14:textId="77777777" w:rsidR="00F36638" w:rsidRDefault="00F36638" w:rsidP="00483188">
            <w:pPr>
              <w:pStyle w:val="NoSpacing"/>
            </w:pPr>
          </w:p>
        </w:tc>
      </w:tr>
      <w:tr w:rsidR="00F36638" w14:paraId="715FF4A5" w14:textId="77777777" w:rsidTr="00483188">
        <w:trPr>
          <w:gridAfter w:val="1"/>
          <w:wAfter w:w="15" w:type="dxa"/>
        </w:trPr>
        <w:tc>
          <w:tcPr>
            <w:tcW w:w="1908" w:type="dxa"/>
            <w:gridSpan w:val="2"/>
            <w:shd w:val="clear" w:color="auto" w:fill="auto"/>
          </w:tcPr>
          <w:p w14:paraId="06A59B66" w14:textId="77777777" w:rsidR="00F36638" w:rsidRDefault="00F36638" w:rsidP="00483188">
            <w:pPr>
              <w:pStyle w:val="NoSpacing"/>
              <w:rPr>
                <w:b/>
                <w:sz w:val="16"/>
                <w:szCs w:val="16"/>
              </w:rPr>
            </w:pPr>
            <w:r w:rsidRPr="006458AF">
              <w:rPr>
                <w:b/>
                <w:sz w:val="16"/>
                <w:szCs w:val="16"/>
              </w:rPr>
              <w:t>Estd. 2000</w:t>
            </w:r>
          </w:p>
          <w:p w14:paraId="1A47593F" w14:textId="77777777" w:rsidR="00F36638" w:rsidRPr="00BF544C" w:rsidRDefault="00F36638" w:rsidP="00483188">
            <w:pPr>
              <w:pStyle w:val="NoSpacing"/>
            </w:pPr>
          </w:p>
        </w:tc>
        <w:tc>
          <w:tcPr>
            <w:tcW w:w="8100" w:type="dxa"/>
            <w:gridSpan w:val="5"/>
            <w:shd w:val="clear" w:color="auto" w:fill="auto"/>
          </w:tcPr>
          <w:p w14:paraId="3E377A69" w14:textId="77777777" w:rsidR="00F36638" w:rsidRDefault="00F36638" w:rsidP="00483188">
            <w:pPr>
              <w:pStyle w:val="NoSpacing"/>
            </w:pPr>
          </w:p>
        </w:tc>
      </w:tr>
      <w:tr w:rsidR="00F36638" w14:paraId="2C6175A9" w14:textId="77777777" w:rsidTr="00483188">
        <w:trPr>
          <w:gridAfter w:val="1"/>
          <w:wAfter w:w="15" w:type="dxa"/>
        </w:trPr>
        <w:tc>
          <w:tcPr>
            <w:tcW w:w="1908" w:type="dxa"/>
            <w:gridSpan w:val="2"/>
            <w:shd w:val="clear" w:color="auto" w:fill="auto"/>
          </w:tcPr>
          <w:p w14:paraId="09394A5E" w14:textId="77777777" w:rsidR="00F36638" w:rsidRPr="006458AF" w:rsidRDefault="00F36638" w:rsidP="00483188">
            <w:pPr>
              <w:pStyle w:val="NoSpacing"/>
              <w:rPr>
                <w:rFonts w:ascii="Arial" w:hAnsi="Arial" w:cs="Arial"/>
                <w:b/>
              </w:rPr>
            </w:pPr>
            <w:r w:rsidRPr="006458AF">
              <w:rPr>
                <w:rFonts w:ascii="Arial" w:hAnsi="Arial" w:cs="Arial"/>
                <w:b/>
              </w:rPr>
              <w:t>M</w:t>
            </w:r>
            <w:r>
              <w:rPr>
                <w:rFonts w:ascii="Arial" w:hAnsi="Arial" w:cs="Arial"/>
                <w:b/>
              </w:rPr>
              <w:t xml:space="preserve">ax. </w:t>
            </w:r>
            <w:r w:rsidRPr="006458AF">
              <w:rPr>
                <w:rFonts w:ascii="Arial" w:hAnsi="Arial" w:cs="Arial"/>
                <w:b/>
              </w:rPr>
              <w:t>M</w:t>
            </w:r>
            <w:r>
              <w:rPr>
                <w:rFonts w:ascii="Arial" w:hAnsi="Arial" w:cs="Arial"/>
                <w:b/>
              </w:rPr>
              <w:t xml:space="preserve">arks: </w:t>
            </w:r>
            <w:r>
              <w:rPr>
                <w:rFonts w:ascii="Arial" w:hAnsi="Arial" w:cs="Arial"/>
              </w:rPr>
              <w:t>5</w:t>
            </w:r>
            <w:r w:rsidRPr="00975853">
              <w:rPr>
                <w:rFonts w:ascii="Arial" w:hAnsi="Arial" w:cs="Arial"/>
              </w:rPr>
              <w:t>0</w:t>
            </w:r>
          </w:p>
        </w:tc>
        <w:tc>
          <w:tcPr>
            <w:tcW w:w="8100" w:type="dxa"/>
            <w:gridSpan w:val="5"/>
            <w:shd w:val="clear" w:color="auto" w:fill="auto"/>
          </w:tcPr>
          <w:p w14:paraId="75E6A554" w14:textId="77777777" w:rsidR="00F36638" w:rsidRPr="006458AF" w:rsidRDefault="00F36638" w:rsidP="00483188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                                        </w:t>
            </w:r>
            <w:r w:rsidRPr="006458AF">
              <w:rPr>
                <w:rFonts w:ascii="Arial" w:hAnsi="Arial" w:cs="Arial"/>
                <w:b/>
              </w:rPr>
              <w:t>Time</w:t>
            </w:r>
            <w:r>
              <w:rPr>
                <w:rFonts w:ascii="Arial" w:hAnsi="Arial" w:cs="Arial"/>
                <w:b/>
              </w:rPr>
              <w:t>: 1 Hour, 20 Min.</w:t>
            </w:r>
          </w:p>
        </w:tc>
      </w:tr>
      <w:tr w:rsidR="00F36638" w:rsidRPr="00B354AD" w14:paraId="2479F51C" w14:textId="77777777" w:rsidTr="00483188">
        <w:trPr>
          <w:trHeight w:val="280"/>
        </w:trPr>
        <w:tc>
          <w:tcPr>
            <w:tcW w:w="5250" w:type="dxa"/>
            <w:gridSpan w:val="4"/>
          </w:tcPr>
          <w:p w14:paraId="31EBAED6" w14:textId="77777777" w:rsidR="00F36638" w:rsidRPr="00E744C7" w:rsidRDefault="00F36638" w:rsidP="00483188">
            <w:pPr>
              <w:spacing w:after="0" w:line="240" w:lineRule="auto"/>
              <w:rPr>
                <w:rFonts w:ascii="Arial" w:hAnsi="Arial" w:cs="Arial"/>
              </w:rPr>
            </w:pPr>
            <w:r w:rsidRPr="00BF544C">
              <w:rPr>
                <w:rFonts w:ascii="Arial" w:hAnsi="Arial" w:cs="Arial"/>
                <w:b/>
              </w:rPr>
              <w:t>Programme: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DD2B49">
              <w:rPr>
                <w:rFonts w:ascii="Arial" w:hAnsi="Arial" w:cs="Arial"/>
              </w:rPr>
              <w:t>B.Tech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4773" w:type="dxa"/>
            <w:gridSpan w:val="4"/>
          </w:tcPr>
          <w:p w14:paraId="399F046F" w14:textId="77777777" w:rsidR="00F36638" w:rsidRPr="00E744C7" w:rsidRDefault="00F36638" w:rsidP="0048318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Semester/</w:t>
            </w:r>
            <w:r w:rsidRPr="00BF544C">
              <w:rPr>
                <w:rFonts w:ascii="Arial" w:hAnsi="Arial" w:cs="Arial"/>
                <w:b/>
              </w:rPr>
              <w:t>Section: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III A, B, C</w:t>
            </w:r>
          </w:p>
        </w:tc>
      </w:tr>
      <w:tr w:rsidR="00F36638" w:rsidRPr="00B354AD" w14:paraId="2DD0AD7A" w14:textId="77777777" w:rsidTr="00483188">
        <w:trPr>
          <w:trHeight w:val="561"/>
        </w:trPr>
        <w:tc>
          <w:tcPr>
            <w:tcW w:w="5250" w:type="dxa"/>
            <w:gridSpan w:val="4"/>
          </w:tcPr>
          <w:p w14:paraId="75BD0464" w14:textId="77777777" w:rsidR="00F36638" w:rsidRDefault="00F36638" w:rsidP="00483188">
            <w:pPr>
              <w:spacing w:after="0" w:line="240" w:lineRule="auto"/>
              <w:rPr>
                <w:rFonts w:ascii="Arial" w:hAnsi="Arial" w:cs="Arial"/>
              </w:rPr>
            </w:pPr>
            <w:r w:rsidRPr="00BF544C">
              <w:rPr>
                <w:rFonts w:ascii="Arial" w:hAnsi="Arial" w:cs="Arial"/>
                <w:b/>
              </w:rPr>
              <w:t>Course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BF544C">
              <w:rPr>
                <w:rFonts w:ascii="Arial" w:hAnsi="Arial" w:cs="Arial"/>
                <w:b/>
              </w:rPr>
              <w:t>Code</w:t>
            </w:r>
            <w:r w:rsidRPr="00E744C7">
              <w:rPr>
                <w:rFonts w:ascii="Arial" w:hAnsi="Arial" w:cs="Arial"/>
              </w:rPr>
              <w:t>:</w:t>
            </w:r>
            <w:r>
              <w:t xml:space="preserve"> </w:t>
            </w:r>
            <w:r>
              <w:rPr>
                <w:rFonts w:ascii="Arial" w:hAnsi="Arial" w:cs="Arial"/>
              </w:rPr>
              <w:t>KAS-</w:t>
            </w:r>
            <w:r w:rsidRPr="00DD2B49">
              <w:rPr>
                <w:rFonts w:ascii="Arial" w:hAnsi="Arial" w:cs="Arial"/>
              </w:rPr>
              <w:t>30</w:t>
            </w:r>
            <w:r>
              <w:rPr>
                <w:rFonts w:ascii="Arial" w:hAnsi="Arial" w:cs="Arial"/>
              </w:rPr>
              <w:t>1</w:t>
            </w:r>
          </w:p>
          <w:p w14:paraId="6F5E6CA2" w14:textId="37D750FB" w:rsidR="00F36638" w:rsidRPr="00BF544C" w:rsidRDefault="00F36638" w:rsidP="00483188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BF544C">
              <w:rPr>
                <w:rFonts w:ascii="Arial" w:hAnsi="Arial" w:cs="Arial"/>
                <w:b/>
              </w:rPr>
              <w:t>Date of Exam: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660EB8">
              <w:rPr>
                <w:rFonts w:ascii="Arial" w:hAnsi="Arial" w:cs="Arial"/>
                <w:b/>
              </w:rPr>
              <w:t>26</w:t>
            </w:r>
            <w:r>
              <w:rPr>
                <w:rFonts w:ascii="Arial" w:hAnsi="Arial" w:cs="Arial"/>
              </w:rPr>
              <w:t xml:space="preserve"> Feb. 2022</w:t>
            </w:r>
          </w:p>
        </w:tc>
        <w:tc>
          <w:tcPr>
            <w:tcW w:w="4773" w:type="dxa"/>
            <w:gridSpan w:val="4"/>
          </w:tcPr>
          <w:p w14:paraId="147A69E2" w14:textId="77777777" w:rsidR="00F36638" w:rsidRPr="00DD2B49" w:rsidRDefault="00F36638" w:rsidP="00483188">
            <w:pPr>
              <w:spacing w:after="0" w:line="240" w:lineRule="auto"/>
              <w:rPr>
                <w:rFonts w:ascii="Arial" w:hAnsi="Arial" w:cs="Arial"/>
              </w:rPr>
            </w:pPr>
            <w:r w:rsidRPr="00BF544C">
              <w:rPr>
                <w:rFonts w:ascii="Arial" w:hAnsi="Arial" w:cs="Arial"/>
                <w:b/>
              </w:rPr>
              <w:t>Course Title</w:t>
            </w:r>
            <w:r w:rsidRPr="00DD2B49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Technical Communication</w:t>
            </w:r>
          </w:p>
          <w:p w14:paraId="373CAD49" w14:textId="77777777" w:rsidR="00F36638" w:rsidRPr="00BF544C" w:rsidRDefault="00F36638" w:rsidP="00483188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  <w:tr w:rsidR="00F36638" w:rsidRPr="00F36638" w14:paraId="11F009B3" w14:textId="77777777" w:rsidTr="00483188">
        <w:trPr>
          <w:gridAfter w:val="2"/>
          <w:wAfter w:w="195" w:type="dxa"/>
          <w:trHeight w:val="368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BE0A3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6638">
              <w:rPr>
                <w:rFonts w:ascii="Arial" w:hAnsi="Arial" w:cs="Arial"/>
                <w:b/>
                <w:sz w:val="20"/>
                <w:szCs w:val="20"/>
              </w:rPr>
              <w:t>S.NO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59359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6638">
              <w:rPr>
                <w:rFonts w:ascii="Arial" w:hAnsi="Arial" w:cs="Arial"/>
                <w:b/>
                <w:sz w:val="20"/>
                <w:szCs w:val="20"/>
              </w:rPr>
              <w:t>KL, CO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297C5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6638">
              <w:rPr>
                <w:rFonts w:ascii="Arial" w:hAnsi="Arial" w:cs="Arial"/>
                <w:b/>
                <w:sz w:val="20"/>
                <w:szCs w:val="20"/>
              </w:rPr>
              <w:t>Question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5439F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6638">
              <w:rPr>
                <w:rFonts w:ascii="Arial" w:hAnsi="Arial" w:cs="Arial"/>
                <w:b/>
                <w:sz w:val="20"/>
                <w:szCs w:val="20"/>
              </w:rPr>
              <w:t>Marks</w:t>
            </w:r>
          </w:p>
        </w:tc>
      </w:tr>
      <w:tr w:rsidR="00F36638" w:rsidRPr="00F36638" w14:paraId="5A47FC5A" w14:textId="77777777" w:rsidTr="00483188">
        <w:trPr>
          <w:gridAfter w:val="2"/>
          <w:wAfter w:w="195" w:type="dxa"/>
          <w:trHeight w:val="440"/>
        </w:trPr>
        <w:tc>
          <w:tcPr>
            <w:tcW w:w="9828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0B0D0D3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b/>
                <w:sz w:val="20"/>
                <w:szCs w:val="20"/>
              </w:rPr>
              <w:t>SECTION A</w:t>
            </w:r>
          </w:p>
        </w:tc>
      </w:tr>
      <w:tr w:rsidR="00F36638" w:rsidRPr="00F36638" w14:paraId="6A1B3B84" w14:textId="77777777" w:rsidTr="00483188">
        <w:trPr>
          <w:gridAfter w:val="2"/>
          <w:wAfter w:w="195" w:type="dxa"/>
          <w:trHeight w:val="440"/>
        </w:trPr>
        <w:tc>
          <w:tcPr>
            <w:tcW w:w="9828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8F066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36638">
              <w:rPr>
                <w:rFonts w:ascii="Arial" w:hAnsi="Arial" w:cs="Arial"/>
                <w:b/>
                <w:sz w:val="20"/>
                <w:szCs w:val="20"/>
              </w:rPr>
              <w:t xml:space="preserve">1. </w:t>
            </w:r>
            <w:r w:rsidRPr="00F36638">
              <w:rPr>
                <w:rFonts w:ascii="Arial" w:hAnsi="Arial" w:cs="Arial"/>
                <w:sz w:val="20"/>
                <w:szCs w:val="20"/>
              </w:rPr>
              <w:t>Attempt</w:t>
            </w:r>
            <w:r w:rsidRPr="00F36638">
              <w:rPr>
                <w:rFonts w:ascii="Arial" w:hAnsi="Arial" w:cs="Arial"/>
                <w:b/>
                <w:sz w:val="20"/>
                <w:szCs w:val="20"/>
              </w:rPr>
              <w:t xml:space="preserve"> ALL 5 </w:t>
            </w:r>
            <w:r w:rsidRPr="00F36638">
              <w:rPr>
                <w:rFonts w:ascii="Arial" w:hAnsi="Arial" w:cs="Arial"/>
                <w:sz w:val="20"/>
                <w:szCs w:val="20"/>
              </w:rPr>
              <w:t>Parts</w:t>
            </w:r>
            <w:r w:rsidRPr="00F36638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                                                                        (2x5)</w:t>
            </w:r>
          </w:p>
        </w:tc>
      </w:tr>
      <w:tr w:rsidR="00F36638" w:rsidRPr="00F36638" w14:paraId="698C5432" w14:textId="77777777" w:rsidTr="00483188">
        <w:trPr>
          <w:gridAfter w:val="2"/>
          <w:wAfter w:w="195" w:type="dxa"/>
          <w:trHeight w:val="395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71537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 xml:space="preserve"> a)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5A5CA" w14:textId="314B3320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K</w:t>
            </w:r>
            <w:r w:rsidR="000C368E">
              <w:rPr>
                <w:rFonts w:ascii="Arial" w:hAnsi="Arial" w:cs="Arial"/>
                <w:sz w:val="20"/>
                <w:szCs w:val="20"/>
              </w:rPr>
              <w:t>4</w:t>
            </w:r>
            <w:r w:rsidRPr="00F36638">
              <w:rPr>
                <w:rFonts w:ascii="Arial" w:hAnsi="Arial" w:cs="Arial"/>
                <w:sz w:val="20"/>
                <w:szCs w:val="20"/>
              </w:rPr>
              <w:t>, CO</w:t>
            </w:r>
            <w:r w:rsidR="000C368E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602CF" w14:textId="64D1601D" w:rsidR="00F36638" w:rsidRPr="00F36638" w:rsidRDefault="000C368E" w:rsidP="0048318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“Amongst various professional skills Argumentation skills have the vital role.” Comment on it.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6A387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F36638" w:rsidRPr="00F36638" w14:paraId="032CDE97" w14:textId="77777777" w:rsidTr="00483188">
        <w:trPr>
          <w:gridAfter w:val="2"/>
          <w:wAfter w:w="195" w:type="dxa"/>
          <w:trHeight w:val="53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70091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DA4ED" w14:textId="0B6D8D8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K2, CO</w:t>
            </w:r>
            <w:r w:rsidR="008E7CFE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CE14D" w14:textId="186724DF" w:rsidR="00F36638" w:rsidRPr="00F36638" w:rsidRDefault="00F36638" w:rsidP="00483188">
            <w:pPr>
              <w:tabs>
                <w:tab w:val="left" w:pos="270"/>
              </w:tabs>
              <w:suppressAutoHyphens/>
              <w:spacing w:after="0" w:line="240" w:lineRule="auto"/>
              <w:jc w:val="both"/>
              <w:rPr>
                <w:rFonts w:ascii="Arial" w:hAnsi="Arial" w:cs="Arial"/>
                <w:caps/>
                <w:color w:val="000000" w:themeColor="text1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 xml:space="preserve">What </w:t>
            </w:r>
            <w:r w:rsidR="008E7CFE">
              <w:rPr>
                <w:rFonts w:ascii="Arial" w:hAnsi="Arial" w:cs="Arial"/>
                <w:sz w:val="20"/>
                <w:szCs w:val="20"/>
              </w:rPr>
              <w:t>is Critical thinking</w:t>
            </w:r>
            <w:r w:rsidRPr="00F36638">
              <w:rPr>
                <w:rFonts w:ascii="Arial" w:hAnsi="Arial" w:cs="Arial"/>
                <w:sz w:val="20"/>
                <w:szCs w:val="20"/>
              </w:rPr>
              <w:t xml:space="preserve">? </w:t>
            </w:r>
            <w:r w:rsidR="008E7CFE">
              <w:rPr>
                <w:rFonts w:ascii="Arial" w:hAnsi="Arial" w:cs="Arial"/>
                <w:sz w:val="20"/>
                <w:szCs w:val="20"/>
              </w:rPr>
              <w:t>How can one be a critical thinker?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C3292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F36638" w:rsidRPr="00F36638" w14:paraId="74D4FD77" w14:textId="77777777" w:rsidTr="00483188">
        <w:trPr>
          <w:gridAfter w:val="2"/>
          <w:wAfter w:w="195" w:type="dxa"/>
          <w:trHeight w:val="53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3E845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29FB8" w14:textId="67AFFDAA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K2, CO</w:t>
            </w:r>
            <w:r w:rsidR="008E7CFE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641F8" w14:textId="0F8451C1" w:rsidR="00F36638" w:rsidRPr="00F36638" w:rsidRDefault="008E7CFE" w:rsidP="0048318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is Expository method of writing? How is it different from Deductive writing? Give example too</w:t>
            </w:r>
            <w:r w:rsidR="00F36638" w:rsidRPr="00F3663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D7EC4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F36638" w:rsidRPr="00F36638" w14:paraId="293AF96F" w14:textId="77777777" w:rsidTr="00483188">
        <w:trPr>
          <w:gridAfter w:val="2"/>
          <w:wAfter w:w="195" w:type="dxa"/>
          <w:trHeight w:val="53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CBD63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A3BE2" w14:textId="47A82E15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K2, CO</w:t>
            </w:r>
            <w:r w:rsidR="008E7CFE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81A6D" w14:textId="181C026A" w:rsidR="00F36638" w:rsidRPr="00F36638" w:rsidRDefault="008E7CFE" w:rsidP="0048318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is the difference between Narration and Description methods of writing? Give details</w:t>
            </w:r>
            <w:r w:rsidR="00F36638" w:rsidRPr="00F3663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AB2D3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F36638" w:rsidRPr="00F36638" w14:paraId="6B2C3E6C" w14:textId="77777777" w:rsidTr="00483188">
        <w:trPr>
          <w:gridAfter w:val="2"/>
          <w:wAfter w:w="195" w:type="dxa"/>
          <w:trHeight w:val="53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FD451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0FBB9" w14:textId="0FD02280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K2, CO</w:t>
            </w:r>
            <w:r w:rsidR="008E7CFE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5A8F3" w14:textId="6DF0F6AF" w:rsidR="00F36638" w:rsidRPr="00F36638" w:rsidRDefault="008E7CFE" w:rsidP="0048318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Differentiate the verbal and Non-verbal communication. Give examples too.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F235B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F36638" w:rsidRPr="00F36638" w14:paraId="5A17C829" w14:textId="77777777" w:rsidTr="00483188">
        <w:trPr>
          <w:gridAfter w:val="2"/>
          <w:wAfter w:w="195" w:type="dxa"/>
          <w:trHeight w:val="350"/>
        </w:trPr>
        <w:tc>
          <w:tcPr>
            <w:tcW w:w="9828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63AE05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6638">
              <w:rPr>
                <w:rFonts w:ascii="Arial" w:hAnsi="Arial" w:cs="Arial"/>
                <w:b/>
                <w:sz w:val="20"/>
                <w:szCs w:val="20"/>
              </w:rPr>
              <w:t>SECTION B</w:t>
            </w:r>
          </w:p>
        </w:tc>
      </w:tr>
      <w:tr w:rsidR="00F36638" w:rsidRPr="00F36638" w14:paraId="49AC42B7" w14:textId="77777777" w:rsidTr="00483188">
        <w:trPr>
          <w:gridAfter w:val="2"/>
          <w:wAfter w:w="195" w:type="dxa"/>
          <w:trHeight w:val="350"/>
        </w:trPr>
        <w:tc>
          <w:tcPr>
            <w:tcW w:w="9828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6BEA2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36638">
              <w:rPr>
                <w:rFonts w:ascii="Arial" w:hAnsi="Arial" w:cs="Arial"/>
                <w:b/>
                <w:sz w:val="20"/>
                <w:szCs w:val="20"/>
              </w:rPr>
              <w:t xml:space="preserve">2. </w:t>
            </w:r>
            <w:r w:rsidRPr="00F36638">
              <w:rPr>
                <w:rFonts w:ascii="Arial" w:hAnsi="Arial" w:cs="Arial"/>
                <w:sz w:val="20"/>
                <w:szCs w:val="20"/>
              </w:rPr>
              <w:t xml:space="preserve">Attempt </w:t>
            </w:r>
            <w:r w:rsidRPr="00F36638">
              <w:rPr>
                <w:rFonts w:ascii="Arial" w:hAnsi="Arial" w:cs="Arial"/>
                <w:b/>
                <w:sz w:val="20"/>
                <w:szCs w:val="20"/>
              </w:rPr>
              <w:t xml:space="preserve">all Four </w:t>
            </w:r>
            <w:r w:rsidRPr="00F36638">
              <w:rPr>
                <w:rFonts w:ascii="Arial" w:hAnsi="Arial" w:cs="Arial"/>
                <w:sz w:val="20"/>
                <w:szCs w:val="20"/>
              </w:rPr>
              <w:t>Parts</w:t>
            </w:r>
            <w:r w:rsidRPr="00F36638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                                                                    (4x5)</w:t>
            </w:r>
          </w:p>
        </w:tc>
      </w:tr>
      <w:tr w:rsidR="00F36638" w:rsidRPr="00F36638" w14:paraId="6F1FEBC4" w14:textId="77777777" w:rsidTr="00483188">
        <w:trPr>
          <w:gridAfter w:val="2"/>
          <w:wAfter w:w="195" w:type="dxa"/>
          <w:trHeight w:val="62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8359A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D4DF5" w14:textId="2CD14A19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K</w:t>
            </w:r>
            <w:r w:rsidR="00123BBC">
              <w:rPr>
                <w:rFonts w:ascii="Arial" w:hAnsi="Arial" w:cs="Arial"/>
                <w:sz w:val="20"/>
                <w:szCs w:val="20"/>
              </w:rPr>
              <w:t>2</w:t>
            </w:r>
            <w:r w:rsidRPr="00F36638">
              <w:rPr>
                <w:rFonts w:ascii="Arial" w:hAnsi="Arial" w:cs="Arial"/>
                <w:sz w:val="20"/>
                <w:szCs w:val="20"/>
              </w:rPr>
              <w:t>, CO</w:t>
            </w:r>
            <w:r w:rsidR="00123BBC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470F7" w14:textId="1EAF4437" w:rsidR="00F36638" w:rsidRPr="00F36638" w:rsidRDefault="0025342C" w:rsidP="00483188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How is Group discussion different from Debate? Explain Dos and Don’ts of GD as the tips for making it successful.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EA013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F36638" w:rsidRPr="00F36638" w14:paraId="1712093B" w14:textId="77777777" w:rsidTr="00483188">
        <w:trPr>
          <w:gridAfter w:val="2"/>
          <w:wAfter w:w="195" w:type="dxa"/>
          <w:trHeight w:val="62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4A994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A517B" w14:textId="7B9CAAFE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K</w:t>
            </w:r>
            <w:r w:rsidR="00123BBC">
              <w:rPr>
                <w:rFonts w:ascii="Arial" w:hAnsi="Arial" w:cs="Arial"/>
                <w:sz w:val="20"/>
                <w:szCs w:val="20"/>
              </w:rPr>
              <w:t>2</w:t>
            </w:r>
            <w:r w:rsidRPr="00F36638">
              <w:rPr>
                <w:rFonts w:ascii="Arial" w:hAnsi="Arial" w:cs="Arial"/>
                <w:sz w:val="20"/>
                <w:szCs w:val="20"/>
              </w:rPr>
              <w:t>, CO</w:t>
            </w:r>
            <w:r w:rsidR="00123BBC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4B6CC" w14:textId="044AD5D8" w:rsidR="00F36638" w:rsidRPr="00F36638" w:rsidRDefault="0025342C" w:rsidP="00483188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Write any ten frequently asked questions for a job Interview.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58527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F36638" w:rsidRPr="00F36638" w14:paraId="79C1E717" w14:textId="77777777" w:rsidTr="00483188">
        <w:trPr>
          <w:gridAfter w:val="2"/>
          <w:wAfter w:w="195" w:type="dxa"/>
          <w:trHeight w:val="62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8CAAB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3B85E" w14:textId="1BA9C570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K2, CO</w:t>
            </w:r>
            <w:r w:rsidR="00123BBC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4DB79" w14:textId="69D58BD4" w:rsidR="00F36638" w:rsidRPr="00F36638" w:rsidRDefault="006E5FA0" w:rsidP="00483188">
            <w:pPr>
              <w:tabs>
                <w:tab w:val="left" w:pos="681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Define effective business competence. Describe its various types.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464F4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F36638" w:rsidRPr="00F36638" w14:paraId="5B45F6A9" w14:textId="77777777" w:rsidTr="00483188">
        <w:trPr>
          <w:gridAfter w:val="2"/>
          <w:wAfter w:w="195" w:type="dxa"/>
          <w:trHeight w:val="62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B4EB9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7E24D" w14:textId="5E443D8F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K2, CO</w:t>
            </w:r>
            <w:r w:rsidR="00123BBC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18EAB" w14:textId="18AFBD06" w:rsidR="00F36638" w:rsidRPr="00F36638" w:rsidRDefault="006E5FA0" w:rsidP="0048318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are the tips for an effective presentation in a Seminar?  Give details.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B2924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F36638" w:rsidRPr="00F36638" w14:paraId="7D9E696C" w14:textId="77777777" w:rsidTr="00483188">
        <w:trPr>
          <w:gridAfter w:val="2"/>
          <w:wAfter w:w="195" w:type="dxa"/>
          <w:trHeight w:val="431"/>
        </w:trPr>
        <w:tc>
          <w:tcPr>
            <w:tcW w:w="9828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148E28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6638">
              <w:rPr>
                <w:rFonts w:ascii="Arial" w:hAnsi="Arial" w:cs="Arial"/>
                <w:b/>
                <w:sz w:val="20"/>
                <w:szCs w:val="20"/>
              </w:rPr>
              <w:t>SECTION C</w:t>
            </w:r>
          </w:p>
        </w:tc>
      </w:tr>
      <w:tr w:rsidR="00F36638" w:rsidRPr="00F36638" w14:paraId="346F0BAE" w14:textId="77777777" w:rsidTr="00483188">
        <w:trPr>
          <w:gridAfter w:val="2"/>
          <w:wAfter w:w="195" w:type="dxa"/>
          <w:trHeight w:val="431"/>
        </w:trPr>
        <w:tc>
          <w:tcPr>
            <w:tcW w:w="9828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F4CB8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36638">
              <w:rPr>
                <w:rFonts w:ascii="Arial" w:hAnsi="Arial" w:cs="Arial"/>
                <w:b/>
                <w:sz w:val="20"/>
                <w:szCs w:val="20"/>
              </w:rPr>
              <w:t xml:space="preserve">3. </w:t>
            </w:r>
            <w:r w:rsidRPr="00F36638">
              <w:rPr>
                <w:rFonts w:ascii="Arial" w:hAnsi="Arial" w:cs="Arial"/>
                <w:sz w:val="20"/>
                <w:szCs w:val="20"/>
              </w:rPr>
              <w:t xml:space="preserve">Attempt </w:t>
            </w:r>
            <w:r w:rsidRPr="00F36638">
              <w:rPr>
                <w:rFonts w:ascii="Arial" w:hAnsi="Arial" w:cs="Arial"/>
                <w:b/>
                <w:sz w:val="20"/>
                <w:szCs w:val="20"/>
              </w:rPr>
              <w:t>all Two</w:t>
            </w:r>
            <w:r w:rsidRPr="00F36638">
              <w:rPr>
                <w:rFonts w:ascii="Arial" w:hAnsi="Arial" w:cs="Arial"/>
                <w:sz w:val="20"/>
                <w:szCs w:val="20"/>
              </w:rPr>
              <w:t xml:space="preserve"> Parts</w:t>
            </w:r>
            <w:r w:rsidRPr="00F36638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                                                                     (2x10)</w:t>
            </w:r>
          </w:p>
        </w:tc>
      </w:tr>
      <w:tr w:rsidR="00F36638" w:rsidRPr="00F36638" w14:paraId="1873F75A" w14:textId="77777777" w:rsidTr="00483188">
        <w:trPr>
          <w:gridAfter w:val="2"/>
          <w:wAfter w:w="195" w:type="dxa"/>
          <w:trHeight w:val="629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FEE13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 xml:space="preserve"> a)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D1CE8" w14:textId="76A5D174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K4, CO</w:t>
            </w:r>
            <w:r w:rsidR="00123BBC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AA720" w14:textId="1F10A595" w:rsidR="00F36638" w:rsidRPr="00F36638" w:rsidRDefault="00F36638" w:rsidP="00483188">
            <w:pPr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  <w:lang w:val="en-IN"/>
              </w:rPr>
            </w:pPr>
            <w:r w:rsidRPr="00F36638">
              <w:rPr>
                <w:rFonts w:ascii="Arial" w:hAnsi="Arial" w:cs="Arial"/>
                <w:color w:val="000000" w:themeColor="text1"/>
                <w:sz w:val="20"/>
                <w:szCs w:val="20"/>
                <w:lang w:val="en-IN"/>
              </w:rPr>
              <w:t>Wha</w:t>
            </w:r>
            <w:r w:rsidR="0025342C">
              <w:rPr>
                <w:rFonts w:ascii="Arial" w:hAnsi="Arial" w:cs="Arial"/>
                <w:color w:val="000000" w:themeColor="text1"/>
                <w:sz w:val="20"/>
                <w:szCs w:val="20"/>
                <w:lang w:val="en-IN"/>
              </w:rPr>
              <w:t>t is Group discussion? Describe its various methods.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A7553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F36638" w:rsidRPr="00F36638" w14:paraId="7363DA01" w14:textId="77777777" w:rsidTr="00483188">
        <w:trPr>
          <w:gridAfter w:val="2"/>
          <w:wAfter w:w="195" w:type="dxa"/>
          <w:trHeight w:val="557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4F776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63372" w14:textId="7A78715A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K2, CO</w:t>
            </w:r>
            <w:r w:rsidR="00123BBC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0847E" w14:textId="39DBD673" w:rsidR="00F36638" w:rsidRPr="00F36638" w:rsidRDefault="00F36638" w:rsidP="00483188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 xml:space="preserve">How </w:t>
            </w:r>
            <w:r w:rsidR="0025342C">
              <w:rPr>
                <w:rFonts w:ascii="Arial" w:hAnsi="Arial" w:cs="Arial"/>
                <w:sz w:val="20"/>
                <w:szCs w:val="20"/>
              </w:rPr>
              <w:t xml:space="preserve">many types of </w:t>
            </w:r>
            <w:r w:rsidR="006E5FA0">
              <w:rPr>
                <w:rFonts w:ascii="Arial" w:hAnsi="Arial" w:cs="Arial"/>
                <w:sz w:val="20"/>
                <w:szCs w:val="20"/>
              </w:rPr>
              <w:t>Interviews</w:t>
            </w:r>
            <w:r w:rsidR="0025342C">
              <w:rPr>
                <w:rFonts w:ascii="Arial" w:hAnsi="Arial" w:cs="Arial"/>
                <w:sz w:val="20"/>
                <w:szCs w:val="20"/>
              </w:rPr>
              <w:t xml:space="preserve"> are there?  Explain them with their specific objectives.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794CA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</w:tbl>
    <w:p w14:paraId="58AF4349" w14:textId="77777777" w:rsidR="00F36638" w:rsidRPr="00F36638" w:rsidRDefault="00F36638" w:rsidP="00F36638">
      <w:pPr>
        <w:pStyle w:val="NoSpacing"/>
        <w:rPr>
          <w:rFonts w:ascii="Arial" w:hAnsi="Arial" w:cs="Arial"/>
          <w:sz w:val="20"/>
          <w:szCs w:val="20"/>
        </w:rPr>
      </w:pPr>
    </w:p>
    <w:p w14:paraId="56B52926" w14:textId="77777777" w:rsidR="00F36638" w:rsidRPr="00F36638" w:rsidRDefault="00F36638" w:rsidP="00F36638">
      <w:pPr>
        <w:pStyle w:val="NoSpacing"/>
        <w:rPr>
          <w:rFonts w:ascii="Arial" w:hAnsi="Arial" w:cs="Arial"/>
          <w:sz w:val="20"/>
          <w:szCs w:val="20"/>
        </w:rPr>
      </w:pPr>
      <w:r w:rsidRPr="00F36638">
        <w:rPr>
          <w:rFonts w:ascii="Arial" w:hAnsi="Arial" w:cs="Arial"/>
          <w:sz w:val="20"/>
          <w:szCs w:val="20"/>
        </w:rPr>
        <w:t>CO-Course Outcomes mapped with respective question</w:t>
      </w:r>
    </w:p>
    <w:p w14:paraId="7EF88AA4" w14:textId="77777777" w:rsidR="00F36638" w:rsidRPr="00F36638" w:rsidRDefault="00F36638" w:rsidP="00F36638">
      <w:pPr>
        <w:pStyle w:val="NoSpacing"/>
        <w:rPr>
          <w:rFonts w:ascii="Arial" w:hAnsi="Arial" w:cs="Arial"/>
          <w:sz w:val="20"/>
          <w:szCs w:val="20"/>
        </w:rPr>
      </w:pPr>
      <w:r w:rsidRPr="00F36638">
        <w:rPr>
          <w:rFonts w:ascii="Arial" w:hAnsi="Arial" w:cs="Arial"/>
          <w:sz w:val="20"/>
          <w:szCs w:val="20"/>
        </w:rPr>
        <w:t>KL- Bloom’s Knowledge Level (K</w:t>
      </w:r>
      <w:r w:rsidRPr="00F36638">
        <w:rPr>
          <w:rFonts w:ascii="Arial" w:hAnsi="Arial" w:cs="Arial"/>
          <w:sz w:val="20"/>
          <w:szCs w:val="20"/>
          <w:vertAlign w:val="subscript"/>
        </w:rPr>
        <w:t>1</w:t>
      </w:r>
      <w:r w:rsidRPr="00F36638">
        <w:rPr>
          <w:rFonts w:ascii="Arial" w:hAnsi="Arial" w:cs="Arial"/>
          <w:sz w:val="20"/>
          <w:szCs w:val="20"/>
        </w:rPr>
        <w:t>,K</w:t>
      </w:r>
      <w:r w:rsidRPr="00F36638">
        <w:rPr>
          <w:rFonts w:ascii="Arial" w:hAnsi="Arial" w:cs="Arial"/>
          <w:sz w:val="20"/>
          <w:szCs w:val="20"/>
          <w:vertAlign w:val="subscript"/>
        </w:rPr>
        <w:t>2</w:t>
      </w:r>
      <w:r w:rsidRPr="00F36638">
        <w:rPr>
          <w:rFonts w:ascii="Arial" w:hAnsi="Arial" w:cs="Arial"/>
          <w:sz w:val="20"/>
          <w:szCs w:val="20"/>
        </w:rPr>
        <w:t>,K</w:t>
      </w:r>
      <w:r w:rsidRPr="00F36638">
        <w:rPr>
          <w:rFonts w:ascii="Arial" w:hAnsi="Arial" w:cs="Arial"/>
          <w:sz w:val="20"/>
          <w:szCs w:val="20"/>
          <w:vertAlign w:val="subscript"/>
        </w:rPr>
        <w:t>3</w:t>
      </w:r>
      <w:r w:rsidRPr="00F36638">
        <w:rPr>
          <w:rFonts w:ascii="Arial" w:hAnsi="Arial" w:cs="Arial"/>
          <w:sz w:val="20"/>
          <w:szCs w:val="20"/>
        </w:rPr>
        <w:t>,K</w:t>
      </w:r>
      <w:r w:rsidRPr="00F36638">
        <w:rPr>
          <w:rFonts w:ascii="Arial" w:hAnsi="Arial" w:cs="Arial"/>
          <w:sz w:val="20"/>
          <w:szCs w:val="20"/>
          <w:vertAlign w:val="subscript"/>
        </w:rPr>
        <w:t>4</w:t>
      </w:r>
      <w:r w:rsidRPr="00F36638">
        <w:rPr>
          <w:rFonts w:ascii="Arial" w:hAnsi="Arial" w:cs="Arial"/>
          <w:sz w:val="20"/>
          <w:szCs w:val="20"/>
        </w:rPr>
        <w:t>,K</w:t>
      </w:r>
      <w:r w:rsidRPr="00F36638">
        <w:rPr>
          <w:rFonts w:ascii="Arial" w:hAnsi="Arial" w:cs="Arial"/>
          <w:sz w:val="20"/>
          <w:szCs w:val="20"/>
          <w:vertAlign w:val="subscript"/>
        </w:rPr>
        <w:t>5</w:t>
      </w:r>
      <w:r w:rsidRPr="00F36638">
        <w:rPr>
          <w:rFonts w:ascii="Arial" w:hAnsi="Arial" w:cs="Arial"/>
          <w:sz w:val="20"/>
          <w:szCs w:val="20"/>
        </w:rPr>
        <w:t>,K</w:t>
      </w:r>
      <w:r w:rsidRPr="00F36638">
        <w:rPr>
          <w:rFonts w:ascii="Arial" w:hAnsi="Arial" w:cs="Arial"/>
          <w:sz w:val="20"/>
          <w:szCs w:val="20"/>
          <w:vertAlign w:val="subscript"/>
        </w:rPr>
        <w:t>6</w:t>
      </w:r>
      <w:r w:rsidRPr="00F36638">
        <w:rPr>
          <w:rFonts w:ascii="Arial" w:hAnsi="Arial" w:cs="Arial"/>
          <w:sz w:val="20"/>
          <w:szCs w:val="20"/>
        </w:rPr>
        <w:t>)</w:t>
      </w:r>
    </w:p>
    <w:p w14:paraId="01655F29" w14:textId="07E4FF57" w:rsidR="00F36638" w:rsidRDefault="00F36638" w:rsidP="00F36638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F36638">
        <w:rPr>
          <w:rFonts w:ascii="Arial" w:hAnsi="Arial" w:cs="Arial"/>
          <w:sz w:val="20"/>
          <w:szCs w:val="20"/>
        </w:rPr>
        <w:t>K</w:t>
      </w:r>
      <w:r w:rsidRPr="00F36638">
        <w:rPr>
          <w:rFonts w:ascii="Arial" w:hAnsi="Arial" w:cs="Arial"/>
          <w:sz w:val="20"/>
          <w:szCs w:val="20"/>
          <w:vertAlign w:val="subscript"/>
        </w:rPr>
        <w:t>1</w:t>
      </w:r>
      <w:r w:rsidRPr="00F36638">
        <w:rPr>
          <w:rFonts w:ascii="Arial" w:hAnsi="Arial" w:cs="Arial"/>
          <w:sz w:val="20"/>
          <w:szCs w:val="20"/>
        </w:rPr>
        <w:t xml:space="preserve"> – RememberK</w:t>
      </w:r>
      <w:r w:rsidRPr="00F36638">
        <w:rPr>
          <w:rFonts w:ascii="Arial" w:hAnsi="Arial" w:cs="Arial"/>
          <w:sz w:val="20"/>
          <w:szCs w:val="20"/>
          <w:vertAlign w:val="subscript"/>
        </w:rPr>
        <w:t>2</w:t>
      </w:r>
      <w:r w:rsidRPr="00F36638">
        <w:rPr>
          <w:rFonts w:ascii="Arial" w:hAnsi="Arial" w:cs="Arial"/>
          <w:sz w:val="20"/>
          <w:szCs w:val="20"/>
        </w:rPr>
        <w:t xml:space="preserve"> – UnderstandK</w:t>
      </w:r>
      <w:r w:rsidRPr="00F36638">
        <w:rPr>
          <w:rFonts w:ascii="Arial" w:hAnsi="Arial" w:cs="Arial"/>
          <w:sz w:val="20"/>
          <w:szCs w:val="20"/>
          <w:vertAlign w:val="subscript"/>
        </w:rPr>
        <w:t>3</w:t>
      </w:r>
      <w:r w:rsidRPr="00F36638">
        <w:rPr>
          <w:rFonts w:ascii="Arial" w:hAnsi="Arial" w:cs="Arial"/>
          <w:sz w:val="20"/>
          <w:szCs w:val="20"/>
        </w:rPr>
        <w:t xml:space="preserve"> – ApplyK</w:t>
      </w:r>
      <w:r w:rsidRPr="00F36638">
        <w:rPr>
          <w:rFonts w:ascii="Arial" w:hAnsi="Arial" w:cs="Arial"/>
          <w:sz w:val="20"/>
          <w:szCs w:val="20"/>
          <w:vertAlign w:val="subscript"/>
        </w:rPr>
        <w:t>4</w:t>
      </w:r>
      <w:r w:rsidRPr="00F36638">
        <w:rPr>
          <w:rFonts w:ascii="Arial" w:hAnsi="Arial" w:cs="Arial"/>
          <w:sz w:val="20"/>
          <w:szCs w:val="20"/>
        </w:rPr>
        <w:t xml:space="preserve"> – AnalyzeK</w:t>
      </w:r>
      <w:r w:rsidRPr="00F36638">
        <w:rPr>
          <w:rFonts w:ascii="Arial" w:hAnsi="Arial" w:cs="Arial"/>
          <w:sz w:val="20"/>
          <w:szCs w:val="20"/>
          <w:vertAlign w:val="subscript"/>
        </w:rPr>
        <w:t>5</w:t>
      </w:r>
      <w:r w:rsidRPr="00F36638">
        <w:rPr>
          <w:rFonts w:ascii="Arial" w:hAnsi="Arial" w:cs="Arial"/>
          <w:sz w:val="20"/>
          <w:szCs w:val="20"/>
        </w:rPr>
        <w:t xml:space="preserve"> – EvaluateK</w:t>
      </w:r>
      <w:r w:rsidRPr="00F36638">
        <w:rPr>
          <w:rFonts w:ascii="Arial" w:hAnsi="Arial" w:cs="Arial"/>
          <w:sz w:val="20"/>
          <w:szCs w:val="20"/>
          <w:vertAlign w:val="subscript"/>
        </w:rPr>
        <w:t>6</w:t>
      </w:r>
      <w:r w:rsidRPr="00F36638">
        <w:rPr>
          <w:rFonts w:ascii="Arial" w:hAnsi="Arial" w:cs="Arial"/>
          <w:sz w:val="20"/>
          <w:szCs w:val="20"/>
        </w:rPr>
        <w:t xml:space="preserve">– Create                            </w:t>
      </w:r>
    </w:p>
    <w:tbl>
      <w:tblPr>
        <w:tblW w:w="10023" w:type="dxa"/>
        <w:tblLook w:val="04A0" w:firstRow="1" w:lastRow="0" w:firstColumn="1" w:lastColumn="0" w:noHBand="0" w:noVBand="1"/>
      </w:tblPr>
      <w:tblGrid>
        <w:gridCol w:w="918"/>
        <w:gridCol w:w="990"/>
        <w:gridCol w:w="540"/>
        <w:gridCol w:w="2802"/>
        <w:gridCol w:w="3588"/>
        <w:gridCol w:w="990"/>
        <w:gridCol w:w="180"/>
        <w:gridCol w:w="15"/>
      </w:tblGrid>
      <w:tr w:rsidR="00F36638" w14:paraId="5E71A12D" w14:textId="77777777" w:rsidTr="00483188">
        <w:trPr>
          <w:gridAfter w:val="1"/>
          <w:wAfter w:w="15" w:type="dxa"/>
        </w:trPr>
        <w:tc>
          <w:tcPr>
            <w:tcW w:w="1908" w:type="dxa"/>
            <w:gridSpan w:val="2"/>
            <w:shd w:val="clear" w:color="auto" w:fill="auto"/>
          </w:tcPr>
          <w:p w14:paraId="4B194532" w14:textId="77777777" w:rsidR="00F36638" w:rsidRDefault="00F36638" w:rsidP="00483188">
            <w:pPr>
              <w:pStyle w:val="NoSpacing"/>
            </w:pPr>
            <w:r>
              <w:rPr>
                <w:noProof/>
                <w:lang w:val="en-IN" w:eastAsia="en-IN"/>
              </w:rPr>
              <w:lastRenderedPageBreak/>
              <w:drawing>
                <wp:anchor distT="0" distB="0" distL="114300" distR="114300" simplePos="0" relativeHeight="251665920" behindDoc="0" locked="0" layoutInCell="1" allowOverlap="1" wp14:anchorId="1C7C86C1" wp14:editId="704A64F7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655320" cy="800100"/>
                  <wp:effectExtent l="19050" t="0" r="0" b="0"/>
                  <wp:wrapSquare wrapText="bothSides"/>
                  <wp:docPr id="4" name="Picture 1" descr="ABES_NEW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BES_NEW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00" w:type="dxa"/>
            <w:gridSpan w:val="5"/>
            <w:shd w:val="clear" w:color="auto" w:fill="auto"/>
          </w:tcPr>
          <w:p w14:paraId="23806735" w14:textId="77777777" w:rsidR="00F36638" w:rsidRPr="006458AF" w:rsidRDefault="00F36638" w:rsidP="00483188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6458AF">
              <w:rPr>
                <w:rFonts w:ascii="Arial" w:hAnsi="Arial" w:cs="Arial"/>
                <w:b/>
              </w:rPr>
              <w:t>ABES Engineering College, Ghaziabad</w:t>
            </w:r>
          </w:p>
          <w:p w14:paraId="10042024" w14:textId="77777777" w:rsidR="00F36638" w:rsidRDefault="00F36638" w:rsidP="00483188">
            <w:pPr>
              <w:pStyle w:val="NoSpacing"/>
              <w:jc w:val="center"/>
              <w:rPr>
                <w:b/>
                <w:color w:val="000000"/>
                <w:sz w:val="27"/>
                <w:szCs w:val="27"/>
              </w:rPr>
            </w:pPr>
            <w:r w:rsidRPr="00AE76B6">
              <w:rPr>
                <w:b/>
                <w:color w:val="000000"/>
                <w:sz w:val="27"/>
                <w:szCs w:val="27"/>
              </w:rPr>
              <w:t xml:space="preserve">Department of </w:t>
            </w:r>
            <w:r>
              <w:rPr>
                <w:b/>
                <w:color w:val="000000"/>
                <w:sz w:val="27"/>
                <w:szCs w:val="27"/>
              </w:rPr>
              <w:t>C</w:t>
            </w:r>
            <w:r w:rsidRPr="00AE76B6">
              <w:rPr>
                <w:b/>
                <w:color w:val="000000"/>
                <w:sz w:val="27"/>
                <w:szCs w:val="27"/>
              </w:rPr>
              <w:t>SE</w:t>
            </w:r>
          </w:p>
          <w:p w14:paraId="0951CE49" w14:textId="742ACAEA" w:rsidR="00F36638" w:rsidRPr="006458AF" w:rsidRDefault="00F36638" w:rsidP="00483188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TC Assessment Practice Test --0</w:t>
            </w:r>
            <w:r w:rsidR="000B1BD9">
              <w:rPr>
                <w:rFonts w:ascii="Arial" w:hAnsi="Arial" w:cs="Arial"/>
                <w:b/>
              </w:rPr>
              <w:t>5</w:t>
            </w:r>
          </w:p>
          <w:p w14:paraId="22638BC1" w14:textId="77777777" w:rsidR="00F36638" w:rsidRPr="006458AF" w:rsidRDefault="00F36638" w:rsidP="00483188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(ODD Semester, 2021-22</w:t>
            </w:r>
            <w:r w:rsidRPr="006458AF">
              <w:rPr>
                <w:rFonts w:ascii="Arial" w:hAnsi="Arial" w:cs="Arial"/>
                <w:b/>
              </w:rPr>
              <w:t>)</w:t>
            </w:r>
          </w:p>
          <w:p w14:paraId="5FF53EA8" w14:textId="77777777" w:rsidR="00F36638" w:rsidRDefault="00F36638" w:rsidP="00483188">
            <w:pPr>
              <w:pStyle w:val="NoSpacing"/>
            </w:pPr>
          </w:p>
        </w:tc>
      </w:tr>
      <w:tr w:rsidR="00F36638" w14:paraId="625A06C1" w14:textId="77777777" w:rsidTr="00483188">
        <w:trPr>
          <w:gridAfter w:val="1"/>
          <w:wAfter w:w="15" w:type="dxa"/>
        </w:trPr>
        <w:tc>
          <w:tcPr>
            <w:tcW w:w="1908" w:type="dxa"/>
            <w:gridSpan w:val="2"/>
            <w:shd w:val="clear" w:color="auto" w:fill="auto"/>
          </w:tcPr>
          <w:p w14:paraId="484115A3" w14:textId="77777777" w:rsidR="00F36638" w:rsidRDefault="00F36638" w:rsidP="00483188">
            <w:pPr>
              <w:pStyle w:val="NoSpacing"/>
              <w:rPr>
                <w:b/>
                <w:sz w:val="16"/>
                <w:szCs w:val="16"/>
              </w:rPr>
            </w:pPr>
            <w:r w:rsidRPr="006458AF">
              <w:rPr>
                <w:b/>
                <w:sz w:val="16"/>
                <w:szCs w:val="16"/>
              </w:rPr>
              <w:t>Estd. 2000</w:t>
            </w:r>
          </w:p>
          <w:p w14:paraId="03E7E356" w14:textId="77777777" w:rsidR="00F36638" w:rsidRPr="00BF544C" w:rsidRDefault="00F36638" w:rsidP="00483188">
            <w:pPr>
              <w:pStyle w:val="NoSpacing"/>
            </w:pPr>
          </w:p>
        </w:tc>
        <w:tc>
          <w:tcPr>
            <w:tcW w:w="8100" w:type="dxa"/>
            <w:gridSpan w:val="5"/>
            <w:shd w:val="clear" w:color="auto" w:fill="auto"/>
          </w:tcPr>
          <w:p w14:paraId="72091AE7" w14:textId="77777777" w:rsidR="00F36638" w:rsidRDefault="00F36638" w:rsidP="00483188">
            <w:pPr>
              <w:pStyle w:val="NoSpacing"/>
            </w:pPr>
          </w:p>
        </w:tc>
      </w:tr>
      <w:tr w:rsidR="00F36638" w14:paraId="1C5E6EA5" w14:textId="77777777" w:rsidTr="00483188">
        <w:trPr>
          <w:gridAfter w:val="1"/>
          <w:wAfter w:w="15" w:type="dxa"/>
        </w:trPr>
        <w:tc>
          <w:tcPr>
            <w:tcW w:w="1908" w:type="dxa"/>
            <w:gridSpan w:val="2"/>
            <w:shd w:val="clear" w:color="auto" w:fill="auto"/>
          </w:tcPr>
          <w:p w14:paraId="32C1F740" w14:textId="77777777" w:rsidR="00F36638" w:rsidRPr="006458AF" w:rsidRDefault="00F36638" w:rsidP="00483188">
            <w:pPr>
              <w:pStyle w:val="NoSpacing"/>
              <w:rPr>
                <w:rFonts w:ascii="Arial" w:hAnsi="Arial" w:cs="Arial"/>
                <w:b/>
              </w:rPr>
            </w:pPr>
            <w:r w:rsidRPr="006458AF">
              <w:rPr>
                <w:rFonts w:ascii="Arial" w:hAnsi="Arial" w:cs="Arial"/>
                <w:b/>
              </w:rPr>
              <w:t>M</w:t>
            </w:r>
            <w:r>
              <w:rPr>
                <w:rFonts w:ascii="Arial" w:hAnsi="Arial" w:cs="Arial"/>
                <w:b/>
              </w:rPr>
              <w:t xml:space="preserve">ax. </w:t>
            </w:r>
            <w:r w:rsidRPr="006458AF">
              <w:rPr>
                <w:rFonts w:ascii="Arial" w:hAnsi="Arial" w:cs="Arial"/>
                <w:b/>
              </w:rPr>
              <w:t>M</w:t>
            </w:r>
            <w:r>
              <w:rPr>
                <w:rFonts w:ascii="Arial" w:hAnsi="Arial" w:cs="Arial"/>
                <w:b/>
              </w:rPr>
              <w:t xml:space="preserve">arks: </w:t>
            </w:r>
            <w:r>
              <w:rPr>
                <w:rFonts w:ascii="Arial" w:hAnsi="Arial" w:cs="Arial"/>
              </w:rPr>
              <w:t>5</w:t>
            </w:r>
            <w:r w:rsidRPr="00975853">
              <w:rPr>
                <w:rFonts w:ascii="Arial" w:hAnsi="Arial" w:cs="Arial"/>
              </w:rPr>
              <w:t>0</w:t>
            </w:r>
          </w:p>
        </w:tc>
        <w:tc>
          <w:tcPr>
            <w:tcW w:w="8100" w:type="dxa"/>
            <w:gridSpan w:val="5"/>
            <w:shd w:val="clear" w:color="auto" w:fill="auto"/>
          </w:tcPr>
          <w:p w14:paraId="5637239F" w14:textId="77777777" w:rsidR="00F36638" w:rsidRPr="006458AF" w:rsidRDefault="00F36638" w:rsidP="00483188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                                        </w:t>
            </w:r>
            <w:r w:rsidRPr="006458AF">
              <w:rPr>
                <w:rFonts w:ascii="Arial" w:hAnsi="Arial" w:cs="Arial"/>
                <w:b/>
              </w:rPr>
              <w:t>Time</w:t>
            </w:r>
            <w:r>
              <w:rPr>
                <w:rFonts w:ascii="Arial" w:hAnsi="Arial" w:cs="Arial"/>
                <w:b/>
              </w:rPr>
              <w:t>: 1 Hour, 20 Min.</w:t>
            </w:r>
          </w:p>
        </w:tc>
      </w:tr>
      <w:tr w:rsidR="00F36638" w:rsidRPr="00B354AD" w14:paraId="7F7D7DDA" w14:textId="77777777" w:rsidTr="00483188">
        <w:trPr>
          <w:trHeight w:val="280"/>
        </w:trPr>
        <w:tc>
          <w:tcPr>
            <w:tcW w:w="5250" w:type="dxa"/>
            <w:gridSpan w:val="4"/>
          </w:tcPr>
          <w:p w14:paraId="6DC76849" w14:textId="77777777" w:rsidR="00F36638" w:rsidRPr="00E744C7" w:rsidRDefault="00F36638" w:rsidP="00483188">
            <w:pPr>
              <w:spacing w:after="0" w:line="240" w:lineRule="auto"/>
              <w:rPr>
                <w:rFonts w:ascii="Arial" w:hAnsi="Arial" w:cs="Arial"/>
              </w:rPr>
            </w:pPr>
            <w:r w:rsidRPr="00BF544C">
              <w:rPr>
                <w:rFonts w:ascii="Arial" w:hAnsi="Arial" w:cs="Arial"/>
                <w:b/>
              </w:rPr>
              <w:t>Programme: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DD2B49">
              <w:rPr>
                <w:rFonts w:ascii="Arial" w:hAnsi="Arial" w:cs="Arial"/>
              </w:rPr>
              <w:t>B.Tech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4773" w:type="dxa"/>
            <w:gridSpan w:val="4"/>
          </w:tcPr>
          <w:p w14:paraId="15F8A924" w14:textId="77777777" w:rsidR="00F36638" w:rsidRPr="00E744C7" w:rsidRDefault="00F36638" w:rsidP="0048318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Semester/</w:t>
            </w:r>
            <w:r w:rsidRPr="00BF544C">
              <w:rPr>
                <w:rFonts w:ascii="Arial" w:hAnsi="Arial" w:cs="Arial"/>
                <w:b/>
              </w:rPr>
              <w:t>Section: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III A, B, C</w:t>
            </w:r>
          </w:p>
        </w:tc>
      </w:tr>
      <w:tr w:rsidR="00F36638" w:rsidRPr="00B354AD" w14:paraId="19732580" w14:textId="77777777" w:rsidTr="00483188">
        <w:trPr>
          <w:trHeight w:val="561"/>
        </w:trPr>
        <w:tc>
          <w:tcPr>
            <w:tcW w:w="5250" w:type="dxa"/>
            <w:gridSpan w:val="4"/>
          </w:tcPr>
          <w:p w14:paraId="0C5201BE" w14:textId="77777777" w:rsidR="00F36638" w:rsidRDefault="00F36638" w:rsidP="00483188">
            <w:pPr>
              <w:spacing w:after="0" w:line="240" w:lineRule="auto"/>
              <w:rPr>
                <w:rFonts w:ascii="Arial" w:hAnsi="Arial" w:cs="Arial"/>
              </w:rPr>
            </w:pPr>
            <w:r w:rsidRPr="00BF544C">
              <w:rPr>
                <w:rFonts w:ascii="Arial" w:hAnsi="Arial" w:cs="Arial"/>
                <w:b/>
              </w:rPr>
              <w:t>Course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BF544C">
              <w:rPr>
                <w:rFonts w:ascii="Arial" w:hAnsi="Arial" w:cs="Arial"/>
                <w:b/>
              </w:rPr>
              <w:t>Code</w:t>
            </w:r>
            <w:r w:rsidRPr="00E744C7">
              <w:rPr>
                <w:rFonts w:ascii="Arial" w:hAnsi="Arial" w:cs="Arial"/>
              </w:rPr>
              <w:t>:</w:t>
            </w:r>
            <w:r>
              <w:t xml:space="preserve"> </w:t>
            </w:r>
            <w:r>
              <w:rPr>
                <w:rFonts w:ascii="Arial" w:hAnsi="Arial" w:cs="Arial"/>
              </w:rPr>
              <w:t>KAS-</w:t>
            </w:r>
            <w:r w:rsidRPr="00DD2B49">
              <w:rPr>
                <w:rFonts w:ascii="Arial" w:hAnsi="Arial" w:cs="Arial"/>
              </w:rPr>
              <w:t>30</w:t>
            </w:r>
            <w:r>
              <w:rPr>
                <w:rFonts w:ascii="Arial" w:hAnsi="Arial" w:cs="Arial"/>
              </w:rPr>
              <w:t>1</w:t>
            </w:r>
          </w:p>
          <w:p w14:paraId="41199F14" w14:textId="6ACB5E97" w:rsidR="00F36638" w:rsidRPr="00BF544C" w:rsidRDefault="00F36638" w:rsidP="00483188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BF544C">
              <w:rPr>
                <w:rFonts w:ascii="Arial" w:hAnsi="Arial" w:cs="Arial"/>
                <w:b/>
              </w:rPr>
              <w:t>Date of Exam: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7E7EE4">
              <w:rPr>
                <w:rFonts w:ascii="Arial" w:hAnsi="Arial" w:cs="Arial"/>
              </w:rPr>
              <w:t>0</w:t>
            </w:r>
            <w:r w:rsidR="00660EB8">
              <w:rPr>
                <w:rFonts w:ascii="Arial" w:hAnsi="Arial" w:cs="Arial"/>
              </w:rPr>
              <w:t>3 March</w:t>
            </w:r>
            <w:r>
              <w:rPr>
                <w:rFonts w:ascii="Arial" w:hAnsi="Arial" w:cs="Arial"/>
              </w:rPr>
              <w:t xml:space="preserve"> 2022</w:t>
            </w:r>
          </w:p>
        </w:tc>
        <w:tc>
          <w:tcPr>
            <w:tcW w:w="4773" w:type="dxa"/>
            <w:gridSpan w:val="4"/>
          </w:tcPr>
          <w:p w14:paraId="0EF89FEE" w14:textId="77777777" w:rsidR="00F36638" w:rsidRPr="00DD2B49" w:rsidRDefault="00F36638" w:rsidP="00483188">
            <w:pPr>
              <w:spacing w:after="0" w:line="240" w:lineRule="auto"/>
              <w:rPr>
                <w:rFonts w:ascii="Arial" w:hAnsi="Arial" w:cs="Arial"/>
              </w:rPr>
            </w:pPr>
            <w:r w:rsidRPr="00BF544C">
              <w:rPr>
                <w:rFonts w:ascii="Arial" w:hAnsi="Arial" w:cs="Arial"/>
                <w:b/>
              </w:rPr>
              <w:t>Course Title</w:t>
            </w:r>
            <w:r w:rsidRPr="00DD2B49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Technical Communication</w:t>
            </w:r>
          </w:p>
          <w:p w14:paraId="731C22E2" w14:textId="77777777" w:rsidR="00F36638" w:rsidRPr="00BF544C" w:rsidRDefault="00F36638" w:rsidP="00483188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  <w:tr w:rsidR="00F36638" w:rsidRPr="00F36638" w14:paraId="7DAD977A" w14:textId="77777777" w:rsidTr="00483188">
        <w:trPr>
          <w:gridAfter w:val="2"/>
          <w:wAfter w:w="195" w:type="dxa"/>
          <w:trHeight w:val="368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25A77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6638">
              <w:rPr>
                <w:rFonts w:ascii="Arial" w:hAnsi="Arial" w:cs="Arial"/>
                <w:b/>
                <w:sz w:val="20"/>
                <w:szCs w:val="20"/>
              </w:rPr>
              <w:t>S.NO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5858F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6638">
              <w:rPr>
                <w:rFonts w:ascii="Arial" w:hAnsi="Arial" w:cs="Arial"/>
                <w:b/>
                <w:sz w:val="20"/>
                <w:szCs w:val="20"/>
              </w:rPr>
              <w:t>KL, CO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1A261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6638">
              <w:rPr>
                <w:rFonts w:ascii="Arial" w:hAnsi="Arial" w:cs="Arial"/>
                <w:b/>
                <w:sz w:val="20"/>
                <w:szCs w:val="20"/>
              </w:rPr>
              <w:t>Question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F3E80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6638">
              <w:rPr>
                <w:rFonts w:ascii="Arial" w:hAnsi="Arial" w:cs="Arial"/>
                <w:b/>
                <w:sz w:val="20"/>
                <w:szCs w:val="20"/>
              </w:rPr>
              <w:t>Marks</w:t>
            </w:r>
          </w:p>
        </w:tc>
      </w:tr>
      <w:tr w:rsidR="00F36638" w:rsidRPr="00F36638" w14:paraId="18A700D9" w14:textId="77777777" w:rsidTr="00483188">
        <w:trPr>
          <w:gridAfter w:val="2"/>
          <w:wAfter w:w="195" w:type="dxa"/>
          <w:trHeight w:val="440"/>
        </w:trPr>
        <w:tc>
          <w:tcPr>
            <w:tcW w:w="9828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7992181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b/>
                <w:sz w:val="20"/>
                <w:szCs w:val="20"/>
              </w:rPr>
              <w:t>SECTION A</w:t>
            </w:r>
          </w:p>
        </w:tc>
      </w:tr>
      <w:tr w:rsidR="00F36638" w:rsidRPr="00F36638" w14:paraId="565127BE" w14:textId="77777777" w:rsidTr="00483188">
        <w:trPr>
          <w:gridAfter w:val="2"/>
          <w:wAfter w:w="195" w:type="dxa"/>
          <w:trHeight w:val="440"/>
        </w:trPr>
        <w:tc>
          <w:tcPr>
            <w:tcW w:w="9828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83409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36638">
              <w:rPr>
                <w:rFonts w:ascii="Arial" w:hAnsi="Arial" w:cs="Arial"/>
                <w:b/>
                <w:sz w:val="20"/>
                <w:szCs w:val="20"/>
              </w:rPr>
              <w:t xml:space="preserve">1. </w:t>
            </w:r>
            <w:r w:rsidRPr="00F36638">
              <w:rPr>
                <w:rFonts w:ascii="Arial" w:hAnsi="Arial" w:cs="Arial"/>
                <w:sz w:val="20"/>
                <w:szCs w:val="20"/>
              </w:rPr>
              <w:t>Attempt</w:t>
            </w:r>
            <w:r w:rsidRPr="00F36638">
              <w:rPr>
                <w:rFonts w:ascii="Arial" w:hAnsi="Arial" w:cs="Arial"/>
                <w:b/>
                <w:sz w:val="20"/>
                <w:szCs w:val="20"/>
              </w:rPr>
              <w:t xml:space="preserve"> ALL 5 </w:t>
            </w:r>
            <w:r w:rsidRPr="00F36638">
              <w:rPr>
                <w:rFonts w:ascii="Arial" w:hAnsi="Arial" w:cs="Arial"/>
                <w:sz w:val="20"/>
                <w:szCs w:val="20"/>
              </w:rPr>
              <w:t>Parts</w:t>
            </w:r>
            <w:r w:rsidRPr="00F36638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                                                                        (2x5)</w:t>
            </w:r>
          </w:p>
        </w:tc>
      </w:tr>
      <w:tr w:rsidR="00F36638" w:rsidRPr="00F36638" w14:paraId="708F6773" w14:textId="77777777" w:rsidTr="00483188">
        <w:trPr>
          <w:gridAfter w:val="2"/>
          <w:wAfter w:w="195" w:type="dxa"/>
          <w:trHeight w:val="395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E8223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 xml:space="preserve"> a)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33195" w14:textId="1BE8B8D4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K2, CO</w:t>
            </w:r>
            <w:r w:rsidR="00DE7E69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21C2B" w14:textId="3B4BA38C" w:rsidR="00F36638" w:rsidRPr="00F36638" w:rsidRDefault="00F36638" w:rsidP="0048318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 xml:space="preserve">What </w:t>
            </w:r>
            <w:r w:rsidR="00DE7E69" w:rsidRPr="00F36638">
              <w:rPr>
                <w:rFonts w:ascii="Arial" w:hAnsi="Arial" w:cs="Arial"/>
                <w:sz w:val="20"/>
                <w:szCs w:val="20"/>
              </w:rPr>
              <w:t xml:space="preserve">are </w:t>
            </w:r>
            <w:r w:rsidR="00DE7E69">
              <w:rPr>
                <w:rFonts w:ascii="Arial" w:hAnsi="Arial" w:cs="Arial"/>
                <w:sz w:val="20"/>
                <w:szCs w:val="20"/>
              </w:rPr>
              <w:t>Code and Content</w:t>
            </w:r>
            <w:r w:rsidRPr="00F36638">
              <w:rPr>
                <w:rFonts w:ascii="Arial" w:hAnsi="Arial" w:cs="Arial"/>
                <w:sz w:val="20"/>
                <w:szCs w:val="20"/>
              </w:rPr>
              <w:t>? Describe them.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F4B7B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F36638" w:rsidRPr="00F36638" w14:paraId="18779883" w14:textId="77777777" w:rsidTr="00483188">
        <w:trPr>
          <w:gridAfter w:val="2"/>
          <w:wAfter w:w="195" w:type="dxa"/>
          <w:trHeight w:val="53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0A8B4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4DA09" w14:textId="1876631E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K2, CO</w:t>
            </w:r>
            <w:r w:rsidR="00DE7E69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D3A2D" w14:textId="5438D785" w:rsidR="00F36638" w:rsidRPr="00F36638" w:rsidRDefault="00F36638" w:rsidP="00483188">
            <w:pPr>
              <w:tabs>
                <w:tab w:val="left" w:pos="270"/>
              </w:tabs>
              <w:suppressAutoHyphens/>
              <w:spacing w:after="0" w:line="240" w:lineRule="auto"/>
              <w:jc w:val="both"/>
              <w:rPr>
                <w:rFonts w:ascii="Arial" w:hAnsi="Arial" w:cs="Arial"/>
                <w:caps/>
                <w:color w:val="000000" w:themeColor="text1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 xml:space="preserve">What are the various purposes of </w:t>
            </w:r>
            <w:r w:rsidR="00DE7E69">
              <w:rPr>
                <w:rFonts w:ascii="Arial" w:hAnsi="Arial" w:cs="Arial"/>
                <w:sz w:val="20"/>
                <w:szCs w:val="20"/>
              </w:rPr>
              <w:t>Speaking</w:t>
            </w:r>
            <w:r w:rsidRPr="00F36638">
              <w:rPr>
                <w:rFonts w:ascii="Arial" w:hAnsi="Arial" w:cs="Arial"/>
                <w:sz w:val="20"/>
                <w:szCs w:val="20"/>
              </w:rPr>
              <w:t xml:space="preserve">? </w:t>
            </w:r>
            <w:r w:rsidR="00DE7E69">
              <w:rPr>
                <w:rFonts w:ascii="Arial" w:hAnsi="Arial" w:cs="Arial"/>
                <w:sz w:val="20"/>
                <w:szCs w:val="20"/>
              </w:rPr>
              <w:t>Explain.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D9EF2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F36638" w:rsidRPr="00F36638" w14:paraId="2D970FC4" w14:textId="77777777" w:rsidTr="00483188">
        <w:trPr>
          <w:gridAfter w:val="2"/>
          <w:wAfter w:w="195" w:type="dxa"/>
          <w:trHeight w:val="53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290F6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01020" w14:textId="779490C0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K2, CO</w:t>
            </w:r>
            <w:r w:rsidR="00DE7E69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75E89" w14:textId="7FF6786C" w:rsidR="00F36638" w:rsidRPr="00F36638" w:rsidRDefault="00F36638" w:rsidP="0048318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 xml:space="preserve">Differentiate </w:t>
            </w:r>
            <w:r w:rsidR="00DE7E69">
              <w:rPr>
                <w:rFonts w:ascii="Arial" w:hAnsi="Arial" w:cs="Arial"/>
                <w:sz w:val="20"/>
                <w:szCs w:val="20"/>
              </w:rPr>
              <w:t>Encoding and Decoding process.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28F7A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F36638" w:rsidRPr="00F36638" w14:paraId="73DFD6B2" w14:textId="77777777" w:rsidTr="00483188">
        <w:trPr>
          <w:gridAfter w:val="2"/>
          <w:wAfter w:w="195" w:type="dxa"/>
          <w:trHeight w:val="53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4A0E1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CA6F0" w14:textId="2CBF585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K2, CO</w:t>
            </w:r>
            <w:r w:rsidR="00DE7E69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D1ECE" w14:textId="2A602BEA" w:rsidR="00F36638" w:rsidRPr="00F36638" w:rsidRDefault="00F36638" w:rsidP="0048318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 xml:space="preserve">Draw a diagram of the </w:t>
            </w:r>
            <w:r w:rsidR="00DE7E69">
              <w:rPr>
                <w:rFonts w:ascii="Arial" w:hAnsi="Arial" w:cs="Arial"/>
                <w:sz w:val="20"/>
                <w:szCs w:val="20"/>
              </w:rPr>
              <w:t>flow</w:t>
            </w:r>
            <w:r w:rsidRPr="00F36638">
              <w:rPr>
                <w:rFonts w:ascii="Arial" w:hAnsi="Arial" w:cs="Arial"/>
                <w:sz w:val="20"/>
                <w:szCs w:val="20"/>
              </w:rPr>
              <w:t xml:space="preserve"> of communication and</w:t>
            </w:r>
            <w:r w:rsidR="00DE7E69">
              <w:rPr>
                <w:rFonts w:ascii="Arial" w:hAnsi="Arial" w:cs="Arial"/>
                <w:sz w:val="20"/>
                <w:szCs w:val="20"/>
              </w:rPr>
              <w:t xml:space="preserve"> write the name of the directions.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3819A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F36638" w:rsidRPr="00F36638" w14:paraId="432A954E" w14:textId="77777777" w:rsidTr="00483188">
        <w:trPr>
          <w:gridAfter w:val="2"/>
          <w:wAfter w:w="195" w:type="dxa"/>
          <w:trHeight w:val="53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C5E20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3EE62" w14:textId="56F5F268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K2, CO</w:t>
            </w:r>
            <w:r w:rsidR="00DE7E69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CE9B7" w14:textId="479BA254" w:rsidR="00F36638" w:rsidRPr="00F36638" w:rsidRDefault="00F36638" w:rsidP="0048318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What is the ro</w:t>
            </w:r>
            <w:r w:rsidR="00DE7E69">
              <w:rPr>
                <w:rFonts w:ascii="Arial" w:hAnsi="Arial" w:cs="Arial"/>
                <w:sz w:val="20"/>
                <w:szCs w:val="20"/>
              </w:rPr>
              <w:t>le of Stimulus and Response in the process of communication?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EC93A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F36638" w:rsidRPr="00F36638" w14:paraId="6E2357F1" w14:textId="77777777" w:rsidTr="00483188">
        <w:trPr>
          <w:gridAfter w:val="2"/>
          <w:wAfter w:w="195" w:type="dxa"/>
          <w:trHeight w:val="350"/>
        </w:trPr>
        <w:tc>
          <w:tcPr>
            <w:tcW w:w="9828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AEA601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6638">
              <w:rPr>
                <w:rFonts w:ascii="Arial" w:hAnsi="Arial" w:cs="Arial"/>
                <w:b/>
                <w:sz w:val="20"/>
                <w:szCs w:val="20"/>
              </w:rPr>
              <w:t>SECTION B</w:t>
            </w:r>
          </w:p>
        </w:tc>
      </w:tr>
      <w:tr w:rsidR="00F36638" w:rsidRPr="00F36638" w14:paraId="3CD71D7D" w14:textId="77777777" w:rsidTr="00483188">
        <w:trPr>
          <w:gridAfter w:val="2"/>
          <w:wAfter w:w="195" w:type="dxa"/>
          <w:trHeight w:val="350"/>
        </w:trPr>
        <w:tc>
          <w:tcPr>
            <w:tcW w:w="9828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1A1C0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36638">
              <w:rPr>
                <w:rFonts w:ascii="Arial" w:hAnsi="Arial" w:cs="Arial"/>
                <w:b/>
                <w:sz w:val="20"/>
                <w:szCs w:val="20"/>
              </w:rPr>
              <w:t xml:space="preserve">2. </w:t>
            </w:r>
            <w:r w:rsidRPr="00F36638">
              <w:rPr>
                <w:rFonts w:ascii="Arial" w:hAnsi="Arial" w:cs="Arial"/>
                <w:sz w:val="20"/>
                <w:szCs w:val="20"/>
              </w:rPr>
              <w:t xml:space="preserve">Attempt </w:t>
            </w:r>
            <w:r w:rsidRPr="00F36638">
              <w:rPr>
                <w:rFonts w:ascii="Arial" w:hAnsi="Arial" w:cs="Arial"/>
                <w:b/>
                <w:sz w:val="20"/>
                <w:szCs w:val="20"/>
              </w:rPr>
              <w:t xml:space="preserve">all Four </w:t>
            </w:r>
            <w:r w:rsidRPr="00F36638">
              <w:rPr>
                <w:rFonts w:ascii="Arial" w:hAnsi="Arial" w:cs="Arial"/>
                <w:sz w:val="20"/>
                <w:szCs w:val="20"/>
              </w:rPr>
              <w:t>Parts</w:t>
            </w:r>
            <w:r w:rsidRPr="00F36638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                                                                    (4x5)</w:t>
            </w:r>
          </w:p>
        </w:tc>
      </w:tr>
      <w:tr w:rsidR="00F36638" w:rsidRPr="00F36638" w14:paraId="53ED73AD" w14:textId="77777777" w:rsidTr="00483188">
        <w:trPr>
          <w:gridAfter w:val="2"/>
          <w:wAfter w:w="195" w:type="dxa"/>
          <w:trHeight w:val="62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31CFA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B711E" w14:textId="18ABF86C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K5, CO</w:t>
            </w:r>
            <w:r w:rsidR="00DE7E69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F84FB" w14:textId="11CF97A3" w:rsidR="00F36638" w:rsidRPr="00F36638" w:rsidRDefault="004909AB" w:rsidP="00483188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What is Intonation? Explain different types of </w:t>
            </w:r>
            <w:r w:rsidR="003F2F77">
              <w:rPr>
                <w:rFonts w:ascii="Arial" w:hAnsi="Arial" w:cs="Arial"/>
                <w:color w:val="000000" w:themeColor="text1"/>
                <w:sz w:val="20"/>
                <w:szCs w:val="20"/>
              </w:rPr>
              <w:t>tone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with their objectives.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D7F68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F36638" w:rsidRPr="00F36638" w14:paraId="421185D8" w14:textId="77777777" w:rsidTr="00483188">
        <w:trPr>
          <w:gridAfter w:val="2"/>
          <w:wAfter w:w="195" w:type="dxa"/>
          <w:trHeight w:val="62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B84D8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439DF" w14:textId="1F8B9909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K2, CO</w:t>
            </w:r>
            <w:r w:rsidR="00DE7E69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CECF7" w14:textId="42EEE950" w:rsidR="00F36638" w:rsidRPr="00F36638" w:rsidRDefault="00F36638" w:rsidP="00483188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36638">
              <w:rPr>
                <w:rFonts w:ascii="Arial" w:hAnsi="Arial" w:cs="Arial"/>
                <w:color w:val="000000" w:themeColor="text1"/>
                <w:sz w:val="20"/>
                <w:szCs w:val="20"/>
              </w:rPr>
              <w:t>What i</w:t>
            </w:r>
            <w:r w:rsidR="004909AB">
              <w:rPr>
                <w:rFonts w:ascii="Arial" w:hAnsi="Arial" w:cs="Arial"/>
                <w:color w:val="000000" w:themeColor="text1"/>
                <w:sz w:val="20"/>
                <w:szCs w:val="20"/>
              </w:rPr>
              <w:t>s the difference between Vowel sounds and Diphthongs</w:t>
            </w:r>
            <w:r w:rsidRPr="00F3663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? </w:t>
            </w:r>
            <w:r w:rsidR="003F2F77">
              <w:rPr>
                <w:rFonts w:ascii="Arial" w:hAnsi="Arial" w:cs="Arial"/>
                <w:color w:val="000000" w:themeColor="text1"/>
                <w:sz w:val="20"/>
                <w:szCs w:val="20"/>
              </w:rPr>
              <w:t>Analyze them.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B881D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F36638" w:rsidRPr="00F36638" w14:paraId="44D2C384" w14:textId="77777777" w:rsidTr="00483188">
        <w:trPr>
          <w:gridAfter w:val="2"/>
          <w:wAfter w:w="195" w:type="dxa"/>
          <w:trHeight w:val="62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889FC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24C35" w14:textId="036D6D9A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K2, CO</w:t>
            </w:r>
            <w:r w:rsidR="00DE7E69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267EC" w14:textId="4A227C2E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D</w:t>
            </w:r>
            <w:r w:rsidR="004909AB">
              <w:rPr>
                <w:rFonts w:ascii="Arial" w:hAnsi="Arial" w:cs="Arial"/>
                <w:sz w:val="20"/>
                <w:szCs w:val="20"/>
              </w:rPr>
              <w:t xml:space="preserve">efine Pronunciation </w:t>
            </w:r>
            <w:r w:rsidR="003F2F77">
              <w:rPr>
                <w:rFonts w:ascii="Arial" w:hAnsi="Arial" w:cs="Arial"/>
                <w:sz w:val="20"/>
                <w:szCs w:val="20"/>
              </w:rPr>
              <w:t>etiquette? How can you improve your pronunciation?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973F9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F36638" w:rsidRPr="00F36638" w14:paraId="7F725865" w14:textId="77777777" w:rsidTr="00483188">
        <w:trPr>
          <w:gridAfter w:val="2"/>
          <w:wAfter w:w="195" w:type="dxa"/>
          <w:trHeight w:val="62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3714C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E6259" w14:textId="142F3F3A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K2, CO</w:t>
            </w:r>
            <w:r w:rsidR="00DE7E69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FE633" w14:textId="19702005" w:rsidR="00F36638" w:rsidRPr="00F36638" w:rsidRDefault="003F2F77" w:rsidP="0048318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is Syllable? Explain its various types.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EDB5D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F36638" w:rsidRPr="00F36638" w14:paraId="469704E7" w14:textId="77777777" w:rsidTr="00483188">
        <w:trPr>
          <w:gridAfter w:val="2"/>
          <w:wAfter w:w="195" w:type="dxa"/>
          <w:trHeight w:val="431"/>
        </w:trPr>
        <w:tc>
          <w:tcPr>
            <w:tcW w:w="9828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B6242F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6638">
              <w:rPr>
                <w:rFonts w:ascii="Arial" w:hAnsi="Arial" w:cs="Arial"/>
                <w:b/>
                <w:sz w:val="20"/>
                <w:szCs w:val="20"/>
              </w:rPr>
              <w:t>SECTION C</w:t>
            </w:r>
          </w:p>
        </w:tc>
      </w:tr>
      <w:tr w:rsidR="00F36638" w:rsidRPr="00F36638" w14:paraId="6CBAED1B" w14:textId="77777777" w:rsidTr="00483188">
        <w:trPr>
          <w:gridAfter w:val="2"/>
          <w:wAfter w:w="195" w:type="dxa"/>
          <w:trHeight w:val="431"/>
        </w:trPr>
        <w:tc>
          <w:tcPr>
            <w:tcW w:w="9828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3E5FD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36638">
              <w:rPr>
                <w:rFonts w:ascii="Arial" w:hAnsi="Arial" w:cs="Arial"/>
                <w:b/>
                <w:sz w:val="20"/>
                <w:szCs w:val="20"/>
              </w:rPr>
              <w:t xml:space="preserve">3. </w:t>
            </w:r>
            <w:r w:rsidRPr="00F36638">
              <w:rPr>
                <w:rFonts w:ascii="Arial" w:hAnsi="Arial" w:cs="Arial"/>
                <w:sz w:val="20"/>
                <w:szCs w:val="20"/>
              </w:rPr>
              <w:t xml:space="preserve">Attempt </w:t>
            </w:r>
            <w:r w:rsidRPr="00F36638">
              <w:rPr>
                <w:rFonts w:ascii="Arial" w:hAnsi="Arial" w:cs="Arial"/>
                <w:b/>
                <w:sz w:val="20"/>
                <w:szCs w:val="20"/>
              </w:rPr>
              <w:t>all Two</w:t>
            </w:r>
            <w:r w:rsidRPr="00F36638">
              <w:rPr>
                <w:rFonts w:ascii="Arial" w:hAnsi="Arial" w:cs="Arial"/>
                <w:sz w:val="20"/>
                <w:szCs w:val="20"/>
              </w:rPr>
              <w:t xml:space="preserve"> Parts</w:t>
            </w:r>
            <w:r w:rsidRPr="00F36638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                                                                     (2x10)</w:t>
            </w:r>
          </w:p>
        </w:tc>
      </w:tr>
      <w:tr w:rsidR="00F36638" w:rsidRPr="00F36638" w14:paraId="13EEE260" w14:textId="77777777" w:rsidTr="00483188">
        <w:trPr>
          <w:gridAfter w:val="2"/>
          <w:wAfter w:w="195" w:type="dxa"/>
          <w:trHeight w:val="629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7089D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 xml:space="preserve"> a)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246C7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K4, CO1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20EAA" w14:textId="6C1DFC70" w:rsidR="00F36638" w:rsidRPr="00F36638" w:rsidRDefault="00F36638" w:rsidP="00483188">
            <w:pPr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  <w:lang w:val="en-IN"/>
              </w:rPr>
            </w:pPr>
            <w:r w:rsidRPr="00F36638">
              <w:rPr>
                <w:rFonts w:ascii="Arial" w:hAnsi="Arial" w:cs="Arial"/>
                <w:color w:val="000000" w:themeColor="text1"/>
                <w:sz w:val="20"/>
                <w:szCs w:val="20"/>
                <w:lang w:val="en-IN"/>
              </w:rPr>
              <w:t xml:space="preserve">What is </w:t>
            </w:r>
            <w:r w:rsidR="004909AB">
              <w:rPr>
                <w:rFonts w:ascii="Arial" w:hAnsi="Arial" w:cs="Arial"/>
                <w:color w:val="000000" w:themeColor="text1"/>
                <w:sz w:val="20"/>
                <w:szCs w:val="20"/>
                <w:lang w:val="en-IN"/>
              </w:rPr>
              <w:t>Phonetics? Describe the vowel and consonant sounds with their symbols and examples.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98FCF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F36638" w:rsidRPr="00F36638" w14:paraId="2E35913D" w14:textId="77777777" w:rsidTr="00483188">
        <w:trPr>
          <w:gridAfter w:val="2"/>
          <w:wAfter w:w="195" w:type="dxa"/>
          <w:trHeight w:val="557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F3F30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7E4C3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K2, CO1</w:t>
            </w: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FDBE4" w14:textId="7949897C" w:rsidR="00F36638" w:rsidRPr="00F36638" w:rsidRDefault="004909AB" w:rsidP="00483188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Define a professional personality? Explain its various attributes.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38581" w14:textId="77777777" w:rsidR="00F36638" w:rsidRPr="00F36638" w:rsidRDefault="00F36638" w:rsidP="0048318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638"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</w:tbl>
    <w:p w14:paraId="58118FCD" w14:textId="77777777" w:rsidR="00F36638" w:rsidRPr="00F36638" w:rsidRDefault="00F36638" w:rsidP="00F36638">
      <w:pPr>
        <w:pStyle w:val="NoSpacing"/>
        <w:rPr>
          <w:rFonts w:ascii="Arial" w:hAnsi="Arial" w:cs="Arial"/>
          <w:sz w:val="20"/>
          <w:szCs w:val="20"/>
        </w:rPr>
      </w:pPr>
    </w:p>
    <w:p w14:paraId="34C67F9E" w14:textId="77777777" w:rsidR="00F36638" w:rsidRPr="00F36638" w:rsidRDefault="00F36638" w:rsidP="00F36638">
      <w:pPr>
        <w:pStyle w:val="NoSpacing"/>
        <w:rPr>
          <w:rFonts w:ascii="Arial" w:hAnsi="Arial" w:cs="Arial"/>
          <w:sz w:val="20"/>
          <w:szCs w:val="20"/>
        </w:rPr>
      </w:pPr>
      <w:r w:rsidRPr="00F36638">
        <w:rPr>
          <w:rFonts w:ascii="Arial" w:hAnsi="Arial" w:cs="Arial"/>
          <w:sz w:val="20"/>
          <w:szCs w:val="20"/>
        </w:rPr>
        <w:t>CO-Course Outcomes mapped with respective question</w:t>
      </w:r>
    </w:p>
    <w:p w14:paraId="3E1AA990" w14:textId="77777777" w:rsidR="00F36638" w:rsidRPr="00F36638" w:rsidRDefault="00F36638" w:rsidP="00F36638">
      <w:pPr>
        <w:pStyle w:val="NoSpacing"/>
        <w:rPr>
          <w:rFonts w:ascii="Arial" w:hAnsi="Arial" w:cs="Arial"/>
          <w:sz w:val="20"/>
          <w:szCs w:val="20"/>
        </w:rPr>
      </w:pPr>
      <w:r w:rsidRPr="00F36638">
        <w:rPr>
          <w:rFonts w:ascii="Arial" w:hAnsi="Arial" w:cs="Arial"/>
          <w:sz w:val="20"/>
          <w:szCs w:val="20"/>
        </w:rPr>
        <w:t>KL- Bloom’s Knowledge Level (K</w:t>
      </w:r>
      <w:r w:rsidRPr="00F36638">
        <w:rPr>
          <w:rFonts w:ascii="Arial" w:hAnsi="Arial" w:cs="Arial"/>
          <w:sz w:val="20"/>
          <w:szCs w:val="20"/>
          <w:vertAlign w:val="subscript"/>
        </w:rPr>
        <w:t>1</w:t>
      </w:r>
      <w:r w:rsidRPr="00F36638">
        <w:rPr>
          <w:rFonts w:ascii="Arial" w:hAnsi="Arial" w:cs="Arial"/>
          <w:sz w:val="20"/>
          <w:szCs w:val="20"/>
        </w:rPr>
        <w:t>,K</w:t>
      </w:r>
      <w:r w:rsidRPr="00F36638">
        <w:rPr>
          <w:rFonts w:ascii="Arial" w:hAnsi="Arial" w:cs="Arial"/>
          <w:sz w:val="20"/>
          <w:szCs w:val="20"/>
          <w:vertAlign w:val="subscript"/>
        </w:rPr>
        <w:t>2</w:t>
      </w:r>
      <w:r w:rsidRPr="00F36638">
        <w:rPr>
          <w:rFonts w:ascii="Arial" w:hAnsi="Arial" w:cs="Arial"/>
          <w:sz w:val="20"/>
          <w:szCs w:val="20"/>
        </w:rPr>
        <w:t>,K</w:t>
      </w:r>
      <w:r w:rsidRPr="00F36638">
        <w:rPr>
          <w:rFonts w:ascii="Arial" w:hAnsi="Arial" w:cs="Arial"/>
          <w:sz w:val="20"/>
          <w:szCs w:val="20"/>
          <w:vertAlign w:val="subscript"/>
        </w:rPr>
        <w:t>3</w:t>
      </w:r>
      <w:r w:rsidRPr="00F36638">
        <w:rPr>
          <w:rFonts w:ascii="Arial" w:hAnsi="Arial" w:cs="Arial"/>
          <w:sz w:val="20"/>
          <w:szCs w:val="20"/>
        </w:rPr>
        <w:t>,K</w:t>
      </w:r>
      <w:r w:rsidRPr="00F36638">
        <w:rPr>
          <w:rFonts w:ascii="Arial" w:hAnsi="Arial" w:cs="Arial"/>
          <w:sz w:val="20"/>
          <w:szCs w:val="20"/>
          <w:vertAlign w:val="subscript"/>
        </w:rPr>
        <w:t>4</w:t>
      </w:r>
      <w:r w:rsidRPr="00F36638">
        <w:rPr>
          <w:rFonts w:ascii="Arial" w:hAnsi="Arial" w:cs="Arial"/>
          <w:sz w:val="20"/>
          <w:szCs w:val="20"/>
        </w:rPr>
        <w:t>,K</w:t>
      </w:r>
      <w:r w:rsidRPr="00F36638">
        <w:rPr>
          <w:rFonts w:ascii="Arial" w:hAnsi="Arial" w:cs="Arial"/>
          <w:sz w:val="20"/>
          <w:szCs w:val="20"/>
          <w:vertAlign w:val="subscript"/>
        </w:rPr>
        <w:t>5</w:t>
      </w:r>
      <w:r w:rsidRPr="00F36638">
        <w:rPr>
          <w:rFonts w:ascii="Arial" w:hAnsi="Arial" w:cs="Arial"/>
          <w:sz w:val="20"/>
          <w:szCs w:val="20"/>
        </w:rPr>
        <w:t>,K</w:t>
      </w:r>
      <w:r w:rsidRPr="00F36638">
        <w:rPr>
          <w:rFonts w:ascii="Arial" w:hAnsi="Arial" w:cs="Arial"/>
          <w:sz w:val="20"/>
          <w:szCs w:val="20"/>
          <w:vertAlign w:val="subscript"/>
        </w:rPr>
        <w:t>6</w:t>
      </w:r>
      <w:r w:rsidRPr="00F36638">
        <w:rPr>
          <w:rFonts w:ascii="Arial" w:hAnsi="Arial" w:cs="Arial"/>
          <w:sz w:val="20"/>
          <w:szCs w:val="20"/>
        </w:rPr>
        <w:t>)</w:t>
      </w:r>
    </w:p>
    <w:p w14:paraId="77246A91" w14:textId="1FE7D900" w:rsidR="00F36638" w:rsidRPr="00F36638" w:rsidRDefault="00F36638" w:rsidP="00F36638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F36638">
        <w:rPr>
          <w:rFonts w:ascii="Arial" w:hAnsi="Arial" w:cs="Arial"/>
          <w:sz w:val="20"/>
          <w:szCs w:val="20"/>
        </w:rPr>
        <w:t>K</w:t>
      </w:r>
      <w:r w:rsidRPr="00F36638">
        <w:rPr>
          <w:rFonts w:ascii="Arial" w:hAnsi="Arial" w:cs="Arial"/>
          <w:sz w:val="20"/>
          <w:szCs w:val="20"/>
          <w:vertAlign w:val="subscript"/>
        </w:rPr>
        <w:t>1</w:t>
      </w:r>
      <w:r w:rsidRPr="00F36638">
        <w:rPr>
          <w:rFonts w:ascii="Arial" w:hAnsi="Arial" w:cs="Arial"/>
          <w:sz w:val="20"/>
          <w:szCs w:val="20"/>
        </w:rPr>
        <w:t xml:space="preserve"> – RememberK</w:t>
      </w:r>
      <w:r w:rsidRPr="00F36638">
        <w:rPr>
          <w:rFonts w:ascii="Arial" w:hAnsi="Arial" w:cs="Arial"/>
          <w:sz w:val="20"/>
          <w:szCs w:val="20"/>
          <w:vertAlign w:val="subscript"/>
        </w:rPr>
        <w:t>2</w:t>
      </w:r>
      <w:r w:rsidRPr="00F36638">
        <w:rPr>
          <w:rFonts w:ascii="Arial" w:hAnsi="Arial" w:cs="Arial"/>
          <w:sz w:val="20"/>
          <w:szCs w:val="20"/>
        </w:rPr>
        <w:t xml:space="preserve"> – UnderstandK</w:t>
      </w:r>
      <w:r w:rsidRPr="00F36638">
        <w:rPr>
          <w:rFonts w:ascii="Arial" w:hAnsi="Arial" w:cs="Arial"/>
          <w:sz w:val="20"/>
          <w:szCs w:val="20"/>
          <w:vertAlign w:val="subscript"/>
        </w:rPr>
        <w:t>3</w:t>
      </w:r>
      <w:r w:rsidRPr="00F36638">
        <w:rPr>
          <w:rFonts w:ascii="Arial" w:hAnsi="Arial" w:cs="Arial"/>
          <w:sz w:val="20"/>
          <w:szCs w:val="20"/>
        </w:rPr>
        <w:t xml:space="preserve"> – ApplyK</w:t>
      </w:r>
      <w:r w:rsidRPr="00F36638">
        <w:rPr>
          <w:rFonts w:ascii="Arial" w:hAnsi="Arial" w:cs="Arial"/>
          <w:sz w:val="20"/>
          <w:szCs w:val="20"/>
          <w:vertAlign w:val="subscript"/>
        </w:rPr>
        <w:t>4</w:t>
      </w:r>
      <w:r w:rsidRPr="00F36638">
        <w:rPr>
          <w:rFonts w:ascii="Arial" w:hAnsi="Arial" w:cs="Arial"/>
          <w:sz w:val="20"/>
          <w:szCs w:val="20"/>
        </w:rPr>
        <w:t xml:space="preserve"> – AnalyzeK</w:t>
      </w:r>
      <w:r w:rsidRPr="00F36638">
        <w:rPr>
          <w:rFonts w:ascii="Arial" w:hAnsi="Arial" w:cs="Arial"/>
          <w:sz w:val="20"/>
          <w:szCs w:val="20"/>
          <w:vertAlign w:val="subscript"/>
        </w:rPr>
        <w:t>5</w:t>
      </w:r>
      <w:r w:rsidRPr="00F36638">
        <w:rPr>
          <w:rFonts w:ascii="Arial" w:hAnsi="Arial" w:cs="Arial"/>
          <w:sz w:val="20"/>
          <w:szCs w:val="20"/>
        </w:rPr>
        <w:t xml:space="preserve"> – EvaluateK</w:t>
      </w:r>
      <w:r w:rsidRPr="00F36638">
        <w:rPr>
          <w:rFonts w:ascii="Arial" w:hAnsi="Arial" w:cs="Arial"/>
          <w:sz w:val="20"/>
          <w:szCs w:val="20"/>
          <w:vertAlign w:val="subscript"/>
        </w:rPr>
        <w:t>6</w:t>
      </w:r>
      <w:r w:rsidRPr="00F36638">
        <w:rPr>
          <w:rFonts w:ascii="Arial" w:hAnsi="Arial" w:cs="Arial"/>
          <w:sz w:val="20"/>
          <w:szCs w:val="20"/>
        </w:rPr>
        <w:t xml:space="preserve">– Create                            </w:t>
      </w:r>
    </w:p>
    <w:sectPr w:rsidR="00F36638" w:rsidRPr="00F36638" w:rsidSect="00825B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45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B8254" w14:textId="77777777" w:rsidR="00A525E1" w:rsidRDefault="00A525E1" w:rsidP="00500CB8">
      <w:pPr>
        <w:spacing w:after="0" w:line="240" w:lineRule="auto"/>
      </w:pPr>
      <w:r>
        <w:separator/>
      </w:r>
    </w:p>
  </w:endnote>
  <w:endnote w:type="continuationSeparator" w:id="0">
    <w:p w14:paraId="0FFEB417" w14:textId="77777777" w:rsidR="00A525E1" w:rsidRDefault="00A525E1" w:rsidP="00500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9F648" w14:textId="77777777" w:rsidR="00AD2406" w:rsidRDefault="00AD24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E156B" w14:textId="77777777" w:rsidR="00AD2406" w:rsidRDefault="00AD24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FD8E2" w14:textId="77777777" w:rsidR="00AD2406" w:rsidRDefault="00AD24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0AB49" w14:textId="77777777" w:rsidR="00A525E1" w:rsidRDefault="00A525E1" w:rsidP="00500CB8">
      <w:pPr>
        <w:spacing w:after="0" w:line="240" w:lineRule="auto"/>
      </w:pPr>
      <w:r>
        <w:separator/>
      </w:r>
    </w:p>
  </w:footnote>
  <w:footnote w:type="continuationSeparator" w:id="0">
    <w:p w14:paraId="39992A93" w14:textId="77777777" w:rsidR="00A525E1" w:rsidRDefault="00A525E1" w:rsidP="00500C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B825E" w14:textId="77777777" w:rsidR="00AD2406" w:rsidRDefault="00AD24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7C8EE" w14:textId="77777777" w:rsidR="00F057A7" w:rsidRDefault="00F057A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6F227" w14:textId="77777777" w:rsidR="00AD2406" w:rsidRDefault="00AD24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D53E5"/>
    <w:multiLevelType w:val="hybridMultilevel"/>
    <w:tmpl w:val="4EE06A96"/>
    <w:lvl w:ilvl="0" w:tplc="653E932A">
      <w:start w:val="1"/>
      <w:numFmt w:val="upp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67303A"/>
    <w:multiLevelType w:val="hybridMultilevel"/>
    <w:tmpl w:val="A9D6282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D2119A3"/>
    <w:multiLevelType w:val="hybridMultilevel"/>
    <w:tmpl w:val="68B689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578E2"/>
    <w:multiLevelType w:val="hybridMultilevel"/>
    <w:tmpl w:val="BA92242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094E13"/>
    <w:multiLevelType w:val="hybridMultilevel"/>
    <w:tmpl w:val="CB4E1E2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300A51"/>
    <w:multiLevelType w:val="hybridMultilevel"/>
    <w:tmpl w:val="CD0CE93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5E7ADF"/>
    <w:multiLevelType w:val="hybridMultilevel"/>
    <w:tmpl w:val="1816618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A7F5C11"/>
    <w:multiLevelType w:val="hybridMultilevel"/>
    <w:tmpl w:val="97BA45B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8C5656D"/>
    <w:multiLevelType w:val="hybridMultilevel"/>
    <w:tmpl w:val="80D29FBA"/>
    <w:lvl w:ilvl="0" w:tplc="E0304C4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2E4FA9"/>
    <w:multiLevelType w:val="hybridMultilevel"/>
    <w:tmpl w:val="780CD4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0E308E"/>
    <w:multiLevelType w:val="hybridMultilevel"/>
    <w:tmpl w:val="DC86B23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0922E2"/>
    <w:multiLevelType w:val="hybridMultilevel"/>
    <w:tmpl w:val="2F5072DE"/>
    <w:lvl w:ilvl="0" w:tplc="5A468BD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E070F01"/>
    <w:multiLevelType w:val="hybridMultilevel"/>
    <w:tmpl w:val="8362D10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8F70FB"/>
    <w:multiLevelType w:val="hybridMultilevel"/>
    <w:tmpl w:val="F51A6BB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90DF8"/>
    <w:multiLevelType w:val="hybridMultilevel"/>
    <w:tmpl w:val="410A8A4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560EF5"/>
    <w:multiLevelType w:val="hybridMultilevel"/>
    <w:tmpl w:val="2E58650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F30DE0"/>
    <w:multiLevelType w:val="hybridMultilevel"/>
    <w:tmpl w:val="5DFE5D4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743E1E"/>
    <w:multiLevelType w:val="hybridMultilevel"/>
    <w:tmpl w:val="410A8A4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EC7051"/>
    <w:multiLevelType w:val="hybridMultilevel"/>
    <w:tmpl w:val="20AA5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364FC3"/>
    <w:multiLevelType w:val="hybridMultilevel"/>
    <w:tmpl w:val="78FCB92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FA732E"/>
    <w:multiLevelType w:val="hybridMultilevel"/>
    <w:tmpl w:val="03F8A504"/>
    <w:lvl w:ilvl="0" w:tplc="0409001B">
      <w:start w:val="1"/>
      <w:numFmt w:val="lowerRoman"/>
      <w:lvlText w:val="%1."/>
      <w:lvlJc w:val="righ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3"/>
  </w:num>
  <w:num w:numId="2">
    <w:abstractNumId w:val="13"/>
  </w:num>
  <w:num w:numId="3">
    <w:abstractNumId w:val="16"/>
  </w:num>
  <w:num w:numId="4">
    <w:abstractNumId w:val="15"/>
  </w:num>
  <w:num w:numId="5">
    <w:abstractNumId w:val="9"/>
  </w:num>
  <w:num w:numId="6">
    <w:abstractNumId w:val="14"/>
  </w:num>
  <w:num w:numId="7">
    <w:abstractNumId w:val="17"/>
  </w:num>
  <w:num w:numId="8">
    <w:abstractNumId w:val="5"/>
  </w:num>
  <w:num w:numId="9">
    <w:abstractNumId w:val="6"/>
  </w:num>
  <w:num w:numId="10">
    <w:abstractNumId w:val="10"/>
  </w:num>
  <w:num w:numId="11">
    <w:abstractNumId w:val="12"/>
  </w:num>
  <w:num w:numId="12">
    <w:abstractNumId w:val="19"/>
  </w:num>
  <w:num w:numId="13">
    <w:abstractNumId w:val="18"/>
  </w:num>
  <w:num w:numId="14">
    <w:abstractNumId w:val="2"/>
  </w:num>
  <w:num w:numId="15">
    <w:abstractNumId w:val="1"/>
  </w:num>
  <w:num w:numId="16">
    <w:abstractNumId w:val="4"/>
  </w:num>
  <w:num w:numId="17">
    <w:abstractNumId w:val="20"/>
  </w:num>
  <w:num w:numId="18">
    <w:abstractNumId w:val="7"/>
  </w:num>
  <w:num w:numId="19">
    <w:abstractNumId w:val="8"/>
  </w:num>
  <w:num w:numId="20">
    <w:abstractNumId w:val="11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C24"/>
    <w:rsid w:val="00032813"/>
    <w:rsid w:val="00044B12"/>
    <w:rsid w:val="00053EFF"/>
    <w:rsid w:val="0007160F"/>
    <w:rsid w:val="00095C24"/>
    <w:rsid w:val="000A5B4A"/>
    <w:rsid w:val="000B1BD9"/>
    <w:rsid w:val="000C1001"/>
    <w:rsid w:val="000C368E"/>
    <w:rsid w:val="000F136E"/>
    <w:rsid w:val="00111BD2"/>
    <w:rsid w:val="00123BBC"/>
    <w:rsid w:val="00144DC6"/>
    <w:rsid w:val="00146D18"/>
    <w:rsid w:val="00154928"/>
    <w:rsid w:val="0015681A"/>
    <w:rsid w:val="00184011"/>
    <w:rsid w:val="00185F22"/>
    <w:rsid w:val="0018738F"/>
    <w:rsid w:val="00187E53"/>
    <w:rsid w:val="00194A34"/>
    <w:rsid w:val="001A63B1"/>
    <w:rsid w:val="001C5066"/>
    <w:rsid w:val="001F7823"/>
    <w:rsid w:val="00203077"/>
    <w:rsid w:val="00205319"/>
    <w:rsid w:val="002061CA"/>
    <w:rsid w:val="00223DD5"/>
    <w:rsid w:val="0022640B"/>
    <w:rsid w:val="00235DD6"/>
    <w:rsid w:val="00252036"/>
    <w:rsid w:val="0025342C"/>
    <w:rsid w:val="00256A13"/>
    <w:rsid w:val="00263D93"/>
    <w:rsid w:val="00290295"/>
    <w:rsid w:val="002A354F"/>
    <w:rsid w:val="00305657"/>
    <w:rsid w:val="00315CAB"/>
    <w:rsid w:val="00343AB3"/>
    <w:rsid w:val="00347BF2"/>
    <w:rsid w:val="00374ACD"/>
    <w:rsid w:val="0039061B"/>
    <w:rsid w:val="003A04F9"/>
    <w:rsid w:val="003B7129"/>
    <w:rsid w:val="003C6CB2"/>
    <w:rsid w:val="003E292B"/>
    <w:rsid w:val="003E4057"/>
    <w:rsid w:val="003E6A57"/>
    <w:rsid w:val="003F2F77"/>
    <w:rsid w:val="0040341D"/>
    <w:rsid w:val="00412C33"/>
    <w:rsid w:val="00413BBA"/>
    <w:rsid w:val="00421BDE"/>
    <w:rsid w:val="0046360B"/>
    <w:rsid w:val="00463E0B"/>
    <w:rsid w:val="004810BB"/>
    <w:rsid w:val="004909AB"/>
    <w:rsid w:val="00491134"/>
    <w:rsid w:val="004A22A4"/>
    <w:rsid w:val="004B297A"/>
    <w:rsid w:val="004C4310"/>
    <w:rsid w:val="004E66AB"/>
    <w:rsid w:val="004E7375"/>
    <w:rsid w:val="004F64EA"/>
    <w:rsid w:val="004F7320"/>
    <w:rsid w:val="00500CB8"/>
    <w:rsid w:val="005024E1"/>
    <w:rsid w:val="00504999"/>
    <w:rsid w:val="00512167"/>
    <w:rsid w:val="0051346E"/>
    <w:rsid w:val="005137AC"/>
    <w:rsid w:val="00514FA2"/>
    <w:rsid w:val="00526E66"/>
    <w:rsid w:val="00551637"/>
    <w:rsid w:val="00562068"/>
    <w:rsid w:val="0056643B"/>
    <w:rsid w:val="00571F08"/>
    <w:rsid w:val="00585968"/>
    <w:rsid w:val="005867A5"/>
    <w:rsid w:val="005C5922"/>
    <w:rsid w:val="005D5C83"/>
    <w:rsid w:val="005E46EA"/>
    <w:rsid w:val="005E5205"/>
    <w:rsid w:val="0060271A"/>
    <w:rsid w:val="0060374C"/>
    <w:rsid w:val="00605E51"/>
    <w:rsid w:val="006205A3"/>
    <w:rsid w:val="00624250"/>
    <w:rsid w:val="00641261"/>
    <w:rsid w:val="006458AF"/>
    <w:rsid w:val="00660EB8"/>
    <w:rsid w:val="00673F44"/>
    <w:rsid w:val="006838FD"/>
    <w:rsid w:val="00685F00"/>
    <w:rsid w:val="0069207B"/>
    <w:rsid w:val="00694690"/>
    <w:rsid w:val="006957D9"/>
    <w:rsid w:val="006C2ECB"/>
    <w:rsid w:val="006C2FF2"/>
    <w:rsid w:val="006C53F3"/>
    <w:rsid w:val="006D1DA4"/>
    <w:rsid w:val="006D755F"/>
    <w:rsid w:val="006E01AA"/>
    <w:rsid w:val="006E35AC"/>
    <w:rsid w:val="006E5483"/>
    <w:rsid w:val="006E5FA0"/>
    <w:rsid w:val="00725CB7"/>
    <w:rsid w:val="007309B5"/>
    <w:rsid w:val="00735648"/>
    <w:rsid w:val="00742807"/>
    <w:rsid w:val="00757FB1"/>
    <w:rsid w:val="00762C62"/>
    <w:rsid w:val="007724BB"/>
    <w:rsid w:val="007738E2"/>
    <w:rsid w:val="007739E8"/>
    <w:rsid w:val="0078354E"/>
    <w:rsid w:val="00785D4C"/>
    <w:rsid w:val="007957ED"/>
    <w:rsid w:val="00796AA0"/>
    <w:rsid w:val="007A5387"/>
    <w:rsid w:val="007C5599"/>
    <w:rsid w:val="007D18B9"/>
    <w:rsid w:val="007E4C36"/>
    <w:rsid w:val="007E588D"/>
    <w:rsid w:val="007E7EE4"/>
    <w:rsid w:val="00813EFD"/>
    <w:rsid w:val="00825BDE"/>
    <w:rsid w:val="00830A5B"/>
    <w:rsid w:val="00830C31"/>
    <w:rsid w:val="00831B50"/>
    <w:rsid w:val="008523A8"/>
    <w:rsid w:val="008615CE"/>
    <w:rsid w:val="008757BC"/>
    <w:rsid w:val="0088691A"/>
    <w:rsid w:val="008906C2"/>
    <w:rsid w:val="00895DE0"/>
    <w:rsid w:val="00897314"/>
    <w:rsid w:val="008A63D4"/>
    <w:rsid w:val="008B1CD6"/>
    <w:rsid w:val="008B32B6"/>
    <w:rsid w:val="008B645F"/>
    <w:rsid w:val="008D7AD1"/>
    <w:rsid w:val="008E7CFE"/>
    <w:rsid w:val="008F2548"/>
    <w:rsid w:val="008F2E89"/>
    <w:rsid w:val="00901CC2"/>
    <w:rsid w:val="009117DB"/>
    <w:rsid w:val="009224B6"/>
    <w:rsid w:val="0092645A"/>
    <w:rsid w:val="009317B1"/>
    <w:rsid w:val="00931F25"/>
    <w:rsid w:val="009432AB"/>
    <w:rsid w:val="00953A2C"/>
    <w:rsid w:val="00975853"/>
    <w:rsid w:val="009848B4"/>
    <w:rsid w:val="0098587C"/>
    <w:rsid w:val="00985BB9"/>
    <w:rsid w:val="00994C60"/>
    <w:rsid w:val="009979F7"/>
    <w:rsid w:val="009A379D"/>
    <w:rsid w:val="009A5E33"/>
    <w:rsid w:val="009B790F"/>
    <w:rsid w:val="009C7A53"/>
    <w:rsid w:val="00A0155E"/>
    <w:rsid w:val="00A05840"/>
    <w:rsid w:val="00A124C3"/>
    <w:rsid w:val="00A14CC8"/>
    <w:rsid w:val="00A404C4"/>
    <w:rsid w:val="00A46D05"/>
    <w:rsid w:val="00A525E1"/>
    <w:rsid w:val="00A52702"/>
    <w:rsid w:val="00A55479"/>
    <w:rsid w:val="00A675AA"/>
    <w:rsid w:val="00A70ADF"/>
    <w:rsid w:val="00A710E2"/>
    <w:rsid w:val="00A730CD"/>
    <w:rsid w:val="00A73EF7"/>
    <w:rsid w:val="00A8515A"/>
    <w:rsid w:val="00A95337"/>
    <w:rsid w:val="00AA2959"/>
    <w:rsid w:val="00AD1D5A"/>
    <w:rsid w:val="00AD2406"/>
    <w:rsid w:val="00AD3618"/>
    <w:rsid w:val="00AE307B"/>
    <w:rsid w:val="00AE6F33"/>
    <w:rsid w:val="00AE76B6"/>
    <w:rsid w:val="00AF1ECB"/>
    <w:rsid w:val="00AF6019"/>
    <w:rsid w:val="00AF7733"/>
    <w:rsid w:val="00B04CB1"/>
    <w:rsid w:val="00B354AD"/>
    <w:rsid w:val="00B4206C"/>
    <w:rsid w:val="00B45504"/>
    <w:rsid w:val="00B55C73"/>
    <w:rsid w:val="00B65F63"/>
    <w:rsid w:val="00B87C9C"/>
    <w:rsid w:val="00BA3161"/>
    <w:rsid w:val="00BC5C38"/>
    <w:rsid w:val="00BD4A0C"/>
    <w:rsid w:val="00BE5F30"/>
    <w:rsid w:val="00BF544C"/>
    <w:rsid w:val="00C01F69"/>
    <w:rsid w:val="00C20218"/>
    <w:rsid w:val="00C35FE4"/>
    <w:rsid w:val="00C43D77"/>
    <w:rsid w:val="00C47AE3"/>
    <w:rsid w:val="00C504B1"/>
    <w:rsid w:val="00C52CA7"/>
    <w:rsid w:val="00C76CC6"/>
    <w:rsid w:val="00C87650"/>
    <w:rsid w:val="00CA5EA0"/>
    <w:rsid w:val="00CB63EA"/>
    <w:rsid w:val="00CF2F77"/>
    <w:rsid w:val="00CF43FC"/>
    <w:rsid w:val="00D32197"/>
    <w:rsid w:val="00D34EFE"/>
    <w:rsid w:val="00D4676E"/>
    <w:rsid w:val="00D47E79"/>
    <w:rsid w:val="00D571C7"/>
    <w:rsid w:val="00D571DC"/>
    <w:rsid w:val="00D57E41"/>
    <w:rsid w:val="00D652C3"/>
    <w:rsid w:val="00D66E5E"/>
    <w:rsid w:val="00D770F1"/>
    <w:rsid w:val="00D82CEB"/>
    <w:rsid w:val="00D862C4"/>
    <w:rsid w:val="00D92934"/>
    <w:rsid w:val="00DA1726"/>
    <w:rsid w:val="00DD2B49"/>
    <w:rsid w:val="00DE7057"/>
    <w:rsid w:val="00DE7E69"/>
    <w:rsid w:val="00DF4A14"/>
    <w:rsid w:val="00E0430F"/>
    <w:rsid w:val="00E15F86"/>
    <w:rsid w:val="00E427A5"/>
    <w:rsid w:val="00E46334"/>
    <w:rsid w:val="00E553C1"/>
    <w:rsid w:val="00E71428"/>
    <w:rsid w:val="00E744C7"/>
    <w:rsid w:val="00E77206"/>
    <w:rsid w:val="00E8031C"/>
    <w:rsid w:val="00E81AB8"/>
    <w:rsid w:val="00EA35D9"/>
    <w:rsid w:val="00EB372D"/>
    <w:rsid w:val="00EB43C3"/>
    <w:rsid w:val="00EC0AD1"/>
    <w:rsid w:val="00EC11AE"/>
    <w:rsid w:val="00ED2722"/>
    <w:rsid w:val="00EF2785"/>
    <w:rsid w:val="00F00320"/>
    <w:rsid w:val="00F057A7"/>
    <w:rsid w:val="00F059E6"/>
    <w:rsid w:val="00F1323F"/>
    <w:rsid w:val="00F31EB9"/>
    <w:rsid w:val="00F32C1B"/>
    <w:rsid w:val="00F36638"/>
    <w:rsid w:val="00F562E3"/>
    <w:rsid w:val="00F81E11"/>
    <w:rsid w:val="00FA2738"/>
    <w:rsid w:val="00FA2AB8"/>
    <w:rsid w:val="00FA7DA8"/>
    <w:rsid w:val="00FB4919"/>
    <w:rsid w:val="00FB6C6C"/>
    <w:rsid w:val="00FC5FEE"/>
    <w:rsid w:val="00FD6FA8"/>
    <w:rsid w:val="00FF0D10"/>
    <w:rsid w:val="00FF4C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70AC56"/>
  <w15:docId w15:val="{90F614C2-4394-4169-BE60-39A5332E1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3A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1F0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Emphasis">
    <w:name w:val="Emphasis"/>
    <w:uiPriority w:val="20"/>
    <w:qFormat/>
    <w:rsid w:val="00500CB8"/>
    <w:rPr>
      <w:i/>
      <w:iCs/>
    </w:rPr>
  </w:style>
  <w:style w:type="paragraph" w:styleId="Header">
    <w:name w:val="header"/>
    <w:basedOn w:val="Normal"/>
    <w:link w:val="HeaderChar"/>
    <w:unhideWhenUsed/>
    <w:rsid w:val="00500CB8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500CB8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500CB8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semiHidden/>
    <w:rsid w:val="00500CB8"/>
    <w:rPr>
      <w:sz w:val="22"/>
      <w:szCs w:val="22"/>
      <w:lang w:val="en-US" w:eastAsia="en-US"/>
    </w:rPr>
  </w:style>
  <w:style w:type="paragraph" w:styleId="NoSpacing">
    <w:name w:val="No Spacing"/>
    <w:uiPriority w:val="1"/>
    <w:qFormat/>
    <w:rsid w:val="004F64EA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A52702"/>
    <w:pPr>
      <w:ind w:left="720"/>
      <w:contextualSpacing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Temp\ST%20QP%20Template-1_Sampl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 QP Template-1_Sample</Template>
  <TotalTime>83</TotalTime>
  <Pages>5</Pages>
  <Words>1486</Words>
  <Characters>8471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Seema Verma</cp:lastModifiedBy>
  <cp:revision>14</cp:revision>
  <cp:lastPrinted>2016-09-01T23:48:00Z</cp:lastPrinted>
  <dcterms:created xsi:type="dcterms:W3CDTF">2022-01-27T13:12:00Z</dcterms:created>
  <dcterms:modified xsi:type="dcterms:W3CDTF">2022-01-30T11:44:00Z</dcterms:modified>
</cp:coreProperties>
</file>